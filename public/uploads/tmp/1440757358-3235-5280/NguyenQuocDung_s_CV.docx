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089" w:rsidRDefault="00305089">
      <w:pPr>
        <w:rPr>
          <w:rFonts w:ascii="Times New Roman" w:hAnsi="Times New Roman" w:cs="Times New Roman"/>
        </w:rPr>
      </w:pPr>
      <w:r w:rsidRPr="00805E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9B92ED" wp14:editId="216068D7">
                <wp:simplePos x="0" y="0"/>
                <wp:positionH relativeFrom="margin">
                  <wp:align>left</wp:align>
                </wp:positionH>
                <wp:positionV relativeFrom="paragraph">
                  <wp:posOffset>-685799</wp:posOffset>
                </wp:positionV>
                <wp:extent cx="6010275" cy="1337310"/>
                <wp:effectExtent l="0" t="0" r="28575" b="15240"/>
                <wp:wrapNone/>
                <wp:docPr id="2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1337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457" w:rsidRPr="00805EB7" w:rsidRDefault="00D4154A" w:rsidP="00305089">
                            <w:pPr>
                              <w:pStyle w:val="NoSpacing"/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50"/>
                                <w:szCs w:val="50"/>
                              </w:rPr>
                            </w:pPr>
                            <w:r w:rsidRPr="00805EB7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50"/>
                                <w:szCs w:val="50"/>
                              </w:rPr>
                              <w:t>Nguyen Quoc Dung</w:t>
                            </w:r>
                          </w:p>
                          <w:p w:rsidR="001C7457" w:rsidRPr="00805EB7" w:rsidRDefault="00D4154A" w:rsidP="00305089">
                            <w:pPr>
                              <w:pStyle w:val="NoSpacing"/>
                              <w:spacing w:after="120"/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805EB7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Address:</w:t>
                            </w:r>
                            <w:r w:rsidR="00077618" w:rsidRPr="00805EB7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Trieu Khuc street, Thanh Xuan district, Ha Noi c</w:t>
                            </w:r>
                            <w:r w:rsidRPr="00805EB7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ity</w:t>
                            </w:r>
                          </w:p>
                          <w:p w:rsidR="001C7457" w:rsidRPr="00805EB7" w:rsidRDefault="001C7457" w:rsidP="00305089">
                            <w:pPr>
                              <w:pStyle w:val="NoSpacing"/>
                              <w:spacing w:after="120"/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805EB7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Mobile No.: +</w:t>
                            </w:r>
                            <w:r w:rsidR="0037691C" w:rsidRPr="00805EB7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84</w:t>
                            </w:r>
                            <w:r w:rsidR="00D63CE0" w:rsidRPr="00805EB7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37691C" w:rsidRPr="00805EB7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1666</w:t>
                            </w:r>
                            <w:r w:rsidR="00D63CE0" w:rsidRPr="00805EB7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37691C" w:rsidRPr="00805EB7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452</w:t>
                            </w:r>
                            <w:r w:rsidR="00D63CE0" w:rsidRPr="00805EB7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37691C" w:rsidRPr="00805EB7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577</w:t>
                            </w:r>
                          </w:p>
                          <w:p w:rsidR="001C7457" w:rsidRPr="00805EB7" w:rsidRDefault="001C7457" w:rsidP="00305089">
                            <w:pPr>
                              <w:pStyle w:val="NoSpacing"/>
                              <w:spacing w:after="120"/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805EB7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Email: </w:t>
                            </w:r>
                            <w:r w:rsidR="0037691C" w:rsidRPr="00805EB7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quocdung0609@gmail.com</w:t>
                            </w:r>
                          </w:p>
                          <w:p w:rsidR="001C7457" w:rsidRPr="00805EB7" w:rsidRDefault="001C7457" w:rsidP="00305089">
                            <w:pPr>
                              <w:spacing w:after="120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9B92E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0;margin-top:-54pt;width:473.25pt;height:105.3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" strokecolor="white [3212]">
                <v:textbox>
                  <w:txbxContent>
                    <w:p w:rsidR="001C7457" w:rsidRPr="00805EB7" w:rsidRDefault="00D4154A" w:rsidP="00305089">
                      <w:pPr>
                        <w:pStyle w:val="NoSpacing"/>
                        <w:spacing w:after="120"/>
                        <w:jc w:val="center"/>
                        <w:rPr>
                          <w:rFonts w:ascii="Arial" w:hAnsi="Arial" w:cs="Arial"/>
                          <w:b/>
                          <w:color w:val="1F497D" w:themeColor="text2"/>
                          <w:sz w:val="50"/>
                          <w:szCs w:val="50"/>
                        </w:rPr>
                      </w:pPr>
                      <w:r w:rsidRPr="00805EB7">
                        <w:rPr>
                          <w:rFonts w:ascii="Arial" w:hAnsi="Arial" w:cs="Arial"/>
                          <w:b/>
                          <w:color w:val="1F497D" w:themeColor="text2"/>
                          <w:sz w:val="50"/>
                          <w:szCs w:val="50"/>
                        </w:rPr>
                        <w:t>Nguyen Quoc Dung</w:t>
                      </w:r>
                    </w:p>
                    <w:p w:rsidR="001C7457" w:rsidRPr="00805EB7" w:rsidRDefault="00D4154A" w:rsidP="00305089">
                      <w:pPr>
                        <w:pStyle w:val="NoSpacing"/>
                        <w:spacing w:after="120"/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805EB7">
                        <w:rPr>
                          <w:rFonts w:ascii="Arial" w:hAnsi="Arial" w:cs="Arial"/>
                          <w:sz w:val="26"/>
                          <w:szCs w:val="26"/>
                        </w:rPr>
                        <w:t>Address:</w:t>
                      </w:r>
                      <w:r w:rsidR="00077618" w:rsidRPr="00805EB7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Trieu Khuc street, Thanh Xuan district, Ha Noi c</w:t>
                      </w:r>
                      <w:r w:rsidRPr="00805EB7">
                        <w:rPr>
                          <w:rFonts w:ascii="Arial" w:hAnsi="Arial" w:cs="Arial"/>
                          <w:sz w:val="26"/>
                          <w:szCs w:val="26"/>
                        </w:rPr>
                        <w:t>ity</w:t>
                      </w:r>
                    </w:p>
                    <w:p w:rsidR="001C7457" w:rsidRPr="00805EB7" w:rsidRDefault="001C7457" w:rsidP="00305089">
                      <w:pPr>
                        <w:pStyle w:val="NoSpacing"/>
                        <w:spacing w:after="120"/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805EB7">
                        <w:rPr>
                          <w:rFonts w:ascii="Arial" w:hAnsi="Arial" w:cs="Arial"/>
                          <w:sz w:val="26"/>
                          <w:szCs w:val="26"/>
                        </w:rPr>
                        <w:t>Mobile No.: +</w:t>
                      </w:r>
                      <w:r w:rsidR="0037691C" w:rsidRPr="00805EB7">
                        <w:rPr>
                          <w:rFonts w:ascii="Arial" w:hAnsi="Arial" w:cs="Arial"/>
                          <w:sz w:val="26"/>
                          <w:szCs w:val="26"/>
                        </w:rPr>
                        <w:t>84</w:t>
                      </w:r>
                      <w:r w:rsidR="00D63CE0" w:rsidRPr="00805EB7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r w:rsidR="0037691C" w:rsidRPr="00805EB7">
                        <w:rPr>
                          <w:rFonts w:ascii="Arial" w:hAnsi="Arial" w:cs="Arial"/>
                          <w:sz w:val="26"/>
                          <w:szCs w:val="26"/>
                        </w:rPr>
                        <w:t>1666</w:t>
                      </w:r>
                      <w:r w:rsidR="00D63CE0" w:rsidRPr="00805EB7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r w:rsidR="0037691C" w:rsidRPr="00805EB7">
                        <w:rPr>
                          <w:rFonts w:ascii="Arial" w:hAnsi="Arial" w:cs="Arial"/>
                          <w:sz w:val="26"/>
                          <w:szCs w:val="26"/>
                        </w:rPr>
                        <w:t>452</w:t>
                      </w:r>
                      <w:r w:rsidR="00D63CE0" w:rsidRPr="00805EB7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r w:rsidR="0037691C" w:rsidRPr="00805EB7">
                        <w:rPr>
                          <w:rFonts w:ascii="Arial" w:hAnsi="Arial" w:cs="Arial"/>
                          <w:sz w:val="26"/>
                          <w:szCs w:val="26"/>
                        </w:rPr>
                        <w:t>577</w:t>
                      </w:r>
                    </w:p>
                    <w:p w:rsidR="001C7457" w:rsidRPr="00805EB7" w:rsidRDefault="001C7457" w:rsidP="00305089">
                      <w:pPr>
                        <w:pStyle w:val="NoSpacing"/>
                        <w:spacing w:after="120"/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805EB7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Email: </w:t>
                      </w:r>
                      <w:r w:rsidR="0037691C" w:rsidRPr="00805EB7">
                        <w:rPr>
                          <w:rFonts w:ascii="Arial" w:hAnsi="Arial" w:cs="Arial"/>
                          <w:sz w:val="26"/>
                          <w:szCs w:val="26"/>
                        </w:rPr>
                        <w:t>quocdung0609@gmail.com</w:t>
                      </w:r>
                    </w:p>
                    <w:p w:rsidR="001C7457" w:rsidRPr="00805EB7" w:rsidRDefault="001C7457" w:rsidP="00305089">
                      <w:pPr>
                        <w:spacing w:after="120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41702" w:rsidRPr="00805EB7" w:rsidRDefault="00041702">
      <w:pPr>
        <w:rPr>
          <w:rFonts w:ascii="Times New Roman" w:hAnsi="Times New Roman" w:cs="Times New Roman"/>
        </w:rPr>
      </w:pPr>
    </w:p>
    <w:p w:rsidR="00041702" w:rsidRPr="00805EB7" w:rsidRDefault="00436A9B" w:rsidP="00041702">
      <w:pPr>
        <w:rPr>
          <w:rFonts w:ascii="Times New Roman" w:hAnsi="Times New Roman" w:cs="Times New Roman"/>
        </w:rPr>
      </w:pPr>
      <w:r w:rsidRPr="00805E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EAB785" wp14:editId="098F3A8B">
                <wp:simplePos x="0" y="0"/>
                <wp:positionH relativeFrom="margin">
                  <wp:align>left</wp:align>
                </wp:positionH>
                <wp:positionV relativeFrom="paragraph">
                  <wp:posOffset>24766</wp:posOffset>
                </wp:positionV>
                <wp:extent cx="6162675" cy="1866900"/>
                <wp:effectExtent l="0" t="0" r="28575" b="19050"/>
                <wp:wrapNone/>
                <wp:docPr id="1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41F3" w:rsidRPr="00436A9B" w:rsidRDefault="008041F3" w:rsidP="008041F3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436A9B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>PERSONAL INFORMATION</w:t>
                            </w:r>
                          </w:p>
                          <w:p w:rsidR="00F14DC4" w:rsidRPr="00436A9B" w:rsidRDefault="00F14DC4" w:rsidP="008041F3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 w:rsidRPr="00436A9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8041F3" w:rsidRPr="00436A9B" w:rsidRDefault="008041F3">
                            <w:pP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EAB785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0;margin-top:1.95pt;width:485.25pt;height:147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" strokecolor="#1f497d [3215]">
                <v:textbox>
                  <w:txbxContent>
                    <w:p w:rsidR="008041F3" w:rsidRPr="00436A9B" w:rsidRDefault="008041F3" w:rsidP="008041F3">
                      <w:pPr>
                        <w:pStyle w:val="NoSpacing"/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  <w:szCs w:val="24"/>
                        </w:rPr>
                      </w:pPr>
                      <w:r w:rsidRPr="00436A9B"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  <w:szCs w:val="24"/>
                        </w:rPr>
                        <w:t>PERSONAL INFORMATION</w:t>
                      </w:r>
                    </w:p>
                    <w:p w:rsidR="00F14DC4" w:rsidRPr="00436A9B" w:rsidRDefault="00F14DC4" w:rsidP="008041F3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 w:rsidRPr="00436A9B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8041F3" w:rsidRPr="00436A9B" w:rsidRDefault="008041F3">
                      <w:pPr>
                        <w:rPr>
                          <w:rFonts w:ascii="Arial" w:hAnsi="Arial" w:cs="Arial"/>
                          <w:b/>
                          <w:color w:val="4F81BD" w:themeColor="accen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05E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6D8785" wp14:editId="15F4E2F8">
                <wp:simplePos x="0" y="0"/>
                <wp:positionH relativeFrom="column">
                  <wp:posOffset>76200</wp:posOffset>
                </wp:positionH>
                <wp:positionV relativeFrom="paragraph">
                  <wp:posOffset>302896</wp:posOffset>
                </wp:positionV>
                <wp:extent cx="5743575" cy="1504950"/>
                <wp:effectExtent l="0" t="0" r="28575" b="19050"/>
                <wp:wrapNone/>
                <wp:docPr id="2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DC4" w:rsidRPr="00436A9B" w:rsidRDefault="00F14DC4" w:rsidP="00E00539">
                            <w:pPr>
                              <w:spacing w:after="1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6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Full Name: </w:t>
                            </w:r>
                            <w:r w:rsidR="0037691C" w:rsidRPr="00436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Nguyen Quoc Dung</w:t>
                            </w:r>
                            <w:r w:rsidR="0037691C" w:rsidRPr="00436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cr/>
                              <w:t>Gender: M</w:t>
                            </w:r>
                            <w:r w:rsidRPr="00436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ale</w:t>
                            </w:r>
                            <w:r w:rsidRPr="00436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cr/>
                              <w:t xml:space="preserve">Date of Birth: </w:t>
                            </w:r>
                            <w:r w:rsidR="0037691C" w:rsidRPr="00436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September 06, 1992</w:t>
                            </w:r>
                            <w:r w:rsidR="005F5690" w:rsidRPr="00436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cr/>
                              <w:t>Age: 23</w:t>
                            </w:r>
                            <w:r w:rsidRPr="00436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cr/>
                              <w:t>Marital Status: Single</w:t>
                            </w:r>
                            <w:r w:rsidRPr="00436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cr/>
                              <w:t xml:space="preserve">Occupation: </w:t>
                            </w:r>
                            <w:r w:rsidR="005F5690" w:rsidRPr="00436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Recent</w:t>
                            </w:r>
                            <w:r w:rsidRPr="00436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Graduate</w:t>
                            </w:r>
                            <w:r w:rsidRPr="00436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cr/>
                            </w:r>
                            <w:bookmarkStart w:id="0" w:name="_GoBack"/>
                            <w:bookmarkEnd w:id="0"/>
                            <w:r w:rsidRPr="00436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Interests: </w:t>
                            </w:r>
                            <w:r w:rsidR="005F5690" w:rsidRPr="00436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Gaming, Coding and Coding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D8785" id="Text Box 27" o:spid="_x0000_s1028" type="#_x0000_t202" style="position:absolute;margin-left:6pt;margin-top:23.85pt;width:452.25pt;height:11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" strokecolor="white [3212]">
                <v:textbox>
                  <w:txbxContent>
                    <w:p w:rsidR="00F14DC4" w:rsidRPr="00436A9B" w:rsidRDefault="00F14DC4" w:rsidP="00E00539">
                      <w:pPr>
                        <w:spacing w:after="1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bookmarkStart w:id="1" w:name="_GoBack"/>
                      <w:r w:rsidRPr="00436A9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Full Name: </w:t>
                      </w:r>
                      <w:r w:rsidR="0037691C" w:rsidRPr="00436A9B">
                        <w:rPr>
                          <w:rFonts w:ascii="Arial" w:hAnsi="Arial" w:cs="Arial"/>
                          <w:sz w:val="24"/>
                          <w:szCs w:val="24"/>
                        </w:rPr>
                        <w:t>Nguyen Quoc Dung</w:t>
                      </w:r>
                      <w:r w:rsidR="0037691C" w:rsidRPr="00436A9B">
                        <w:rPr>
                          <w:rFonts w:ascii="Arial" w:hAnsi="Arial" w:cs="Arial"/>
                          <w:sz w:val="24"/>
                          <w:szCs w:val="24"/>
                        </w:rPr>
                        <w:cr/>
                        <w:t>Gender: M</w:t>
                      </w:r>
                      <w:r w:rsidRPr="00436A9B">
                        <w:rPr>
                          <w:rFonts w:ascii="Arial" w:hAnsi="Arial" w:cs="Arial"/>
                          <w:sz w:val="24"/>
                          <w:szCs w:val="24"/>
                        </w:rPr>
                        <w:t>ale</w:t>
                      </w:r>
                      <w:r w:rsidRPr="00436A9B">
                        <w:rPr>
                          <w:rFonts w:ascii="Arial" w:hAnsi="Arial" w:cs="Arial"/>
                          <w:sz w:val="24"/>
                          <w:szCs w:val="24"/>
                        </w:rPr>
                        <w:cr/>
                        <w:t xml:space="preserve">Date of Birth: </w:t>
                      </w:r>
                      <w:r w:rsidR="0037691C" w:rsidRPr="00436A9B">
                        <w:rPr>
                          <w:rFonts w:ascii="Arial" w:hAnsi="Arial" w:cs="Arial"/>
                          <w:sz w:val="24"/>
                          <w:szCs w:val="24"/>
                        </w:rPr>
                        <w:t>September 06, 1992</w:t>
                      </w:r>
                      <w:r w:rsidR="005F5690" w:rsidRPr="00436A9B">
                        <w:rPr>
                          <w:rFonts w:ascii="Arial" w:hAnsi="Arial" w:cs="Arial"/>
                          <w:sz w:val="24"/>
                          <w:szCs w:val="24"/>
                        </w:rPr>
                        <w:cr/>
                        <w:t>Age: 23</w:t>
                      </w:r>
                      <w:r w:rsidRPr="00436A9B">
                        <w:rPr>
                          <w:rFonts w:ascii="Arial" w:hAnsi="Arial" w:cs="Arial"/>
                          <w:sz w:val="24"/>
                          <w:szCs w:val="24"/>
                        </w:rPr>
                        <w:cr/>
                        <w:t>Marital Status: Single</w:t>
                      </w:r>
                      <w:r w:rsidRPr="00436A9B">
                        <w:rPr>
                          <w:rFonts w:ascii="Arial" w:hAnsi="Arial" w:cs="Arial"/>
                          <w:sz w:val="24"/>
                          <w:szCs w:val="24"/>
                        </w:rPr>
                        <w:cr/>
                        <w:t xml:space="preserve">Occupation: </w:t>
                      </w:r>
                      <w:r w:rsidR="005F5690" w:rsidRPr="00436A9B">
                        <w:rPr>
                          <w:rFonts w:ascii="Arial" w:hAnsi="Arial" w:cs="Arial"/>
                          <w:sz w:val="24"/>
                          <w:szCs w:val="24"/>
                        </w:rPr>
                        <w:t>Recent</w:t>
                      </w:r>
                      <w:r w:rsidRPr="00436A9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Graduate</w:t>
                      </w:r>
                      <w:r w:rsidRPr="00436A9B">
                        <w:rPr>
                          <w:rFonts w:ascii="Arial" w:hAnsi="Arial" w:cs="Arial"/>
                          <w:sz w:val="24"/>
                          <w:szCs w:val="24"/>
                        </w:rPr>
                        <w:cr/>
                        <w:t xml:space="preserve">Interests: </w:t>
                      </w:r>
                      <w:r w:rsidR="005F5690" w:rsidRPr="00436A9B">
                        <w:rPr>
                          <w:rFonts w:ascii="Arial" w:hAnsi="Arial" w:cs="Arial"/>
                          <w:sz w:val="24"/>
                          <w:szCs w:val="24"/>
                        </w:rPr>
                        <w:t>Gaming, Coding and Coding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041702" w:rsidRPr="00805EB7" w:rsidRDefault="00041702" w:rsidP="00041702">
      <w:pPr>
        <w:pStyle w:val="NoSpacing"/>
        <w:rPr>
          <w:rFonts w:ascii="Times New Roman" w:hAnsi="Times New Roman" w:cs="Times New Roman"/>
        </w:rPr>
      </w:pPr>
    </w:p>
    <w:p w:rsidR="00041702" w:rsidRPr="00805EB7" w:rsidRDefault="00041702" w:rsidP="00041702">
      <w:pPr>
        <w:pStyle w:val="NoSpacing"/>
        <w:rPr>
          <w:rFonts w:ascii="Times New Roman" w:hAnsi="Times New Roman" w:cs="Times New Roman"/>
        </w:rPr>
      </w:pPr>
    </w:p>
    <w:p w:rsidR="00041702" w:rsidRPr="00805EB7" w:rsidRDefault="00041702" w:rsidP="00041702">
      <w:pPr>
        <w:rPr>
          <w:rFonts w:ascii="Times New Roman" w:hAnsi="Times New Roman" w:cs="Times New Roman"/>
        </w:rPr>
      </w:pPr>
    </w:p>
    <w:p w:rsidR="00041702" w:rsidRPr="00805EB7" w:rsidRDefault="00041702" w:rsidP="00041702">
      <w:pPr>
        <w:rPr>
          <w:rFonts w:ascii="Times New Roman" w:hAnsi="Times New Roman" w:cs="Times New Roman"/>
        </w:rPr>
      </w:pPr>
    </w:p>
    <w:p w:rsidR="00041702" w:rsidRPr="00805EB7" w:rsidRDefault="00041702" w:rsidP="00041702">
      <w:pPr>
        <w:rPr>
          <w:rFonts w:ascii="Times New Roman" w:hAnsi="Times New Roman" w:cs="Times New Roman"/>
        </w:rPr>
      </w:pPr>
    </w:p>
    <w:p w:rsidR="00041702" w:rsidRPr="00805EB7" w:rsidRDefault="00041702" w:rsidP="00041702">
      <w:pPr>
        <w:rPr>
          <w:rFonts w:ascii="Times New Roman" w:hAnsi="Times New Roman" w:cs="Times New Roman"/>
        </w:rPr>
      </w:pPr>
    </w:p>
    <w:p w:rsidR="00041702" w:rsidRPr="00805EB7" w:rsidRDefault="00436A9B" w:rsidP="00041702">
      <w:pPr>
        <w:rPr>
          <w:rFonts w:ascii="Times New Roman" w:hAnsi="Times New Roman" w:cs="Times New Roman"/>
        </w:rPr>
      </w:pPr>
      <w:r w:rsidRPr="00805E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8ABBC" wp14:editId="4661164D">
                <wp:simplePos x="0" y="0"/>
                <wp:positionH relativeFrom="margin">
                  <wp:align>left</wp:align>
                </wp:positionH>
                <wp:positionV relativeFrom="paragraph">
                  <wp:posOffset>185420</wp:posOffset>
                </wp:positionV>
                <wp:extent cx="6162675" cy="590550"/>
                <wp:effectExtent l="0" t="0" r="28575" b="19050"/>
                <wp:wrapNone/>
                <wp:docPr id="1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267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702" w:rsidRPr="00041702" w:rsidRDefault="00041702" w:rsidP="00041702">
                            <w:pPr>
                              <w:pStyle w:val="NoSpacing"/>
                              <w:rPr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436A9B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>OBJECTIVE</w:t>
                            </w:r>
                          </w:p>
                          <w:p w:rsidR="008041F3" w:rsidRPr="008041F3" w:rsidRDefault="008041F3" w:rsidP="008041F3">
                            <w:pPr>
                              <w:pStyle w:val="NoSpacing"/>
                            </w:pPr>
                          </w:p>
                          <w:p w:rsidR="00041702" w:rsidRPr="008041F3" w:rsidRDefault="00041702" w:rsidP="008041F3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78ABBC" id="Rectangle 5" o:spid="_x0000_s1029" style="position:absolute;margin-left:0;margin-top:14.6pt;width:485.25pt;height:46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" strokecolor="#17365d [2415]">
                <v:textbox>
                  <w:txbxContent>
                    <w:p w:rsidR="00041702" w:rsidRPr="00041702" w:rsidRDefault="00041702" w:rsidP="00041702">
                      <w:pPr>
                        <w:pStyle w:val="NoSpacing"/>
                        <w:rPr>
                          <w:b/>
                          <w:color w:val="1F497D" w:themeColor="text2"/>
                          <w:sz w:val="24"/>
                          <w:szCs w:val="24"/>
                        </w:rPr>
                      </w:pPr>
                      <w:r w:rsidRPr="00436A9B"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  <w:szCs w:val="24"/>
                        </w:rPr>
                        <w:t>OBJECTIVE</w:t>
                      </w:r>
                    </w:p>
                    <w:p w:rsidR="008041F3" w:rsidRPr="008041F3" w:rsidRDefault="008041F3" w:rsidP="008041F3">
                      <w:pPr>
                        <w:pStyle w:val="NoSpacing"/>
                      </w:pPr>
                    </w:p>
                    <w:p w:rsidR="00041702" w:rsidRPr="008041F3" w:rsidRDefault="00041702" w:rsidP="008041F3">
                      <w:pPr>
                        <w:pStyle w:val="NoSpacing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41702" w:rsidRPr="00805EB7" w:rsidRDefault="00805EB7" w:rsidP="00041702">
      <w:pPr>
        <w:rPr>
          <w:rFonts w:ascii="Times New Roman" w:hAnsi="Times New Roman" w:cs="Times New Roman"/>
        </w:rPr>
      </w:pPr>
      <w:r w:rsidRPr="00805E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2851EF" wp14:editId="62DC20A7">
                <wp:simplePos x="0" y="0"/>
                <wp:positionH relativeFrom="margin">
                  <wp:align>right</wp:align>
                </wp:positionH>
                <wp:positionV relativeFrom="paragraph">
                  <wp:posOffset>132715</wp:posOffset>
                </wp:positionV>
                <wp:extent cx="5788025" cy="304800"/>
                <wp:effectExtent l="0" t="0" r="22225" b="1905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8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E66" w:rsidRPr="00436A9B" w:rsidRDefault="00987E66" w:rsidP="00987E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6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Apply for</w:t>
                            </w:r>
                            <w:r w:rsidR="00F67AFA" w:rsidRPr="00436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IT</w:t>
                            </w:r>
                            <w:r w:rsidRPr="00436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Inter</w:t>
                            </w:r>
                            <w:r w:rsidR="00F67AFA" w:rsidRPr="00436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Pr="00436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ship.</w:t>
                            </w:r>
                          </w:p>
                          <w:p w:rsidR="0041521D" w:rsidRPr="00436A9B" w:rsidRDefault="0041521D" w:rsidP="00077618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851EF" id="Text Box 17" o:spid="_x0000_s1030" type="#_x0000_t202" style="position:absolute;margin-left:404.55pt;margin-top:10.45pt;width:455.75pt;height:24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" strokecolor="white [3212]">
                <v:textbox>
                  <w:txbxContent>
                    <w:p w:rsidR="00987E66" w:rsidRPr="00436A9B" w:rsidRDefault="00987E66" w:rsidP="00987E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6A9B">
                        <w:rPr>
                          <w:rFonts w:ascii="Arial" w:hAnsi="Arial" w:cs="Arial"/>
                          <w:sz w:val="24"/>
                          <w:szCs w:val="24"/>
                        </w:rPr>
                        <w:t>Apply for</w:t>
                      </w:r>
                      <w:r w:rsidR="00F67AFA" w:rsidRPr="00436A9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IT</w:t>
                      </w:r>
                      <w:r w:rsidRPr="00436A9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Inter</w:t>
                      </w:r>
                      <w:r w:rsidR="00F67AFA" w:rsidRPr="00436A9B">
                        <w:rPr>
                          <w:rFonts w:ascii="Arial" w:hAnsi="Arial" w:cs="Arial"/>
                          <w:sz w:val="24"/>
                          <w:szCs w:val="24"/>
                        </w:rPr>
                        <w:t>n</w:t>
                      </w:r>
                      <w:r w:rsidRPr="00436A9B">
                        <w:rPr>
                          <w:rFonts w:ascii="Arial" w:hAnsi="Arial" w:cs="Arial"/>
                          <w:sz w:val="24"/>
                          <w:szCs w:val="24"/>
                        </w:rPr>
                        <w:t>ship.</w:t>
                      </w:r>
                    </w:p>
                    <w:p w:rsidR="0041521D" w:rsidRPr="00436A9B" w:rsidRDefault="0041521D" w:rsidP="00077618">
                      <w:pPr>
                        <w:pStyle w:val="NoSpacing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41702" w:rsidRPr="00805EB7" w:rsidRDefault="00D4154A" w:rsidP="00041702">
      <w:pPr>
        <w:rPr>
          <w:rFonts w:ascii="Times New Roman" w:hAnsi="Times New Roman" w:cs="Times New Roman"/>
        </w:rPr>
      </w:pPr>
      <w:r w:rsidRPr="00805E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3399D2" wp14:editId="54A0D43F">
                <wp:simplePos x="0" y="0"/>
                <wp:positionH relativeFrom="margin">
                  <wp:align>left</wp:align>
                </wp:positionH>
                <wp:positionV relativeFrom="paragraph">
                  <wp:posOffset>304800</wp:posOffset>
                </wp:positionV>
                <wp:extent cx="6181725" cy="1076325"/>
                <wp:effectExtent l="0" t="0" r="28575" b="28575"/>
                <wp:wrapNone/>
                <wp:docPr id="1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1725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702" w:rsidRPr="00436A9B" w:rsidRDefault="001F4848" w:rsidP="00041702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3399D2" id="Rectangle 6" o:spid="_x0000_s1031" style="position:absolute;margin-left:0;margin-top:24pt;width:486.75pt;height:84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" strokecolor="#17365d [2415]">
                <v:textbox>
                  <w:txbxContent>
                    <w:p w:rsidR="00041702" w:rsidRPr="00436A9B" w:rsidRDefault="001F4848" w:rsidP="00041702">
                      <w:pPr>
                        <w:pStyle w:val="NoSpacing"/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41702" w:rsidRPr="00805EB7" w:rsidRDefault="00D4154A" w:rsidP="00041702">
      <w:pPr>
        <w:rPr>
          <w:rFonts w:ascii="Times New Roman" w:hAnsi="Times New Roman" w:cs="Times New Roman"/>
        </w:rPr>
      </w:pPr>
      <w:r w:rsidRPr="00805E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231140</wp:posOffset>
                </wp:positionV>
                <wp:extent cx="5678170" cy="800100"/>
                <wp:effectExtent l="0" t="0" r="17780" b="19050"/>
                <wp:wrapNone/>
                <wp:docPr id="1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817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03AD" w:rsidRPr="00436A9B" w:rsidRDefault="008F069C" w:rsidP="003B54D7">
                            <w:pPr>
                              <w:pStyle w:val="NoSpacing"/>
                              <w:spacing w:after="1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A03AD" w:rsidRPr="00436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Bachelor in Posts and Telecommunications Institute of Technology </w:t>
                            </w:r>
                          </w:p>
                          <w:p w:rsidR="008F069C" w:rsidRDefault="0041521D" w:rsidP="003B54D7">
                            <w:pPr>
                              <w:pStyle w:val="NoSpacing"/>
                              <w:spacing w:after="1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6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460FA" w:rsidRPr="00436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Major in</w:t>
                            </w:r>
                            <w:r w:rsidR="002A03AD" w:rsidRPr="00436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Information Technology</w:t>
                            </w:r>
                          </w:p>
                          <w:p w:rsidR="0041521D" w:rsidRPr="00436A9B" w:rsidRDefault="0041521D" w:rsidP="003B54D7">
                            <w:pPr>
                              <w:pStyle w:val="NoSpacing"/>
                              <w:spacing w:after="1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6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460FA" w:rsidRPr="00436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Will Graduate in</w:t>
                            </w:r>
                            <w:r w:rsidR="002A03AD" w:rsidRPr="00436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2016</w:t>
                            </w:r>
                          </w:p>
                          <w:p w:rsidR="0041521D" w:rsidRPr="00436A9B" w:rsidRDefault="0041521D" w:rsidP="003B54D7">
                            <w:pPr>
                              <w:spacing w:after="1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margin-left:4.5pt;margin-top:18.2pt;width:447.1pt;height:6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" strokecolor="white [3212]">
                <v:textbox>
                  <w:txbxContent>
                    <w:p w:rsidR="002A03AD" w:rsidRPr="00436A9B" w:rsidRDefault="008F069C" w:rsidP="003B54D7">
                      <w:pPr>
                        <w:pStyle w:val="NoSpacing"/>
                        <w:spacing w:after="1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2A03AD" w:rsidRPr="00436A9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Bachelor in Posts and Telecommunications Institute of Technology </w:t>
                      </w:r>
                    </w:p>
                    <w:p w:rsidR="008F069C" w:rsidRDefault="0041521D" w:rsidP="003B54D7">
                      <w:pPr>
                        <w:pStyle w:val="NoSpacing"/>
                        <w:spacing w:after="1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6A9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2460FA" w:rsidRPr="00436A9B">
                        <w:rPr>
                          <w:rFonts w:ascii="Arial" w:hAnsi="Arial" w:cs="Arial"/>
                          <w:sz w:val="24"/>
                          <w:szCs w:val="24"/>
                        </w:rPr>
                        <w:t>Major in</w:t>
                      </w:r>
                      <w:r w:rsidR="002A03AD" w:rsidRPr="00436A9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Information Technology</w:t>
                      </w:r>
                    </w:p>
                    <w:p w:rsidR="0041521D" w:rsidRPr="00436A9B" w:rsidRDefault="0041521D" w:rsidP="003B54D7">
                      <w:pPr>
                        <w:pStyle w:val="NoSpacing"/>
                        <w:spacing w:after="1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6A9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2460FA" w:rsidRPr="00436A9B">
                        <w:rPr>
                          <w:rFonts w:ascii="Arial" w:hAnsi="Arial" w:cs="Arial"/>
                          <w:sz w:val="24"/>
                          <w:szCs w:val="24"/>
                        </w:rPr>
                        <w:t>Will Graduate in</w:t>
                      </w:r>
                      <w:r w:rsidR="002A03AD" w:rsidRPr="00436A9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2016</w:t>
                      </w:r>
                    </w:p>
                    <w:p w:rsidR="0041521D" w:rsidRPr="00436A9B" w:rsidRDefault="0041521D" w:rsidP="003B54D7">
                      <w:pPr>
                        <w:spacing w:after="1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41702" w:rsidRPr="00805EB7" w:rsidRDefault="00041702" w:rsidP="00041702">
      <w:pPr>
        <w:rPr>
          <w:rFonts w:ascii="Times New Roman" w:hAnsi="Times New Roman" w:cs="Times New Roman"/>
        </w:rPr>
      </w:pPr>
    </w:p>
    <w:p w:rsidR="00041702" w:rsidRPr="00805EB7" w:rsidRDefault="00041702" w:rsidP="00041702">
      <w:pPr>
        <w:rPr>
          <w:rFonts w:ascii="Times New Roman" w:hAnsi="Times New Roman" w:cs="Times New Roman"/>
        </w:rPr>
      </w:pPr>
    </w:p>
    <w:p w:rsidR="00041702" w:rsidRPr="00805EB7" w:rsidRDefault="008F069C" w:rsidP="00041702">
      <w:pPr>
        <w:rPr>
          <w:rFonts w:ascii="Times New Roman" w:hAnsi="Times New Roman" w:cs="Times New Roman"/>
        </w:rPr>
      </w:pPr>
      <w:r w:rsidRPr="00805E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46A829" wp14:editId="11AE1739">
                <wp:simplePos x="0" y="0"/>
                <wp:positionH relativeFrom="margin">
                  <wp:align>left</wp:align>
                </wp:positionH>
                <wp:positionV relativeFrom="paragraph">
                  <wp:posOffset>276860</wp:posOffset>
                </wp:positionV>
                <wp:extent cx="6191250" cy="1981200"/>
                <wp:effectExtent l="0" t="0" r="19050" b="19050"/>
                <wp:wrapNone/>
                <wp:docPr id="1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0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702" w:rsidRPr="008F069C" w:rsidRDefault="00E94DE7" w:rsidP="00041702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8F069C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>KNOWLEDGE AND WORK EXPERIENCE</w:t>
                            </w:r>
                          </w:p>
                          <w:p w:rsidR="00041702" w:rsidRPr="008F069C" w:rsidRDefault="00041702" w:rsidP="00041702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041702" w:rsidRPr="008F069C" w:rsidRDefault="00041702" w:rsidP="00041702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46A829" id="Rectangle 7" o:spid="_x0000_s1033" style="position:absolute;margin-left:0;margin-top:21.8pt;width:487.5pt;height:15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" strokecolor="#17365d [2415]">
                <v:textbox>
                  <w:txbxContent>
                    <w:p w:rsidR="00041702" w:rsidRPr="008F069C" w:rsidRDefault="00E94DE7" w:rsidP="00041702">
                      <w:pPr>
                        <w:pStyle w:val="NoSpacing"/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  <w:szCs w:val="24"/>
                        </w:rPr>
                      </w:pPr>
                      <w:r w:rsidRPr="008F069C"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  <w:szCs w:val="24"/>
                        </w:rPr>
                        <w:t>KNOWLEDGE AND WORK EXPERIENCE</w:t>
                      </w:r>
                    </w:p>
                    <w:p w:rsidR="00041702" w:rsidRPr="008F069C" w:rsidRDefault="00041702" w:rsidP="00041702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041702" w:rsidRPr="008F069C" w:rsidRDefault="00041702" w:rsidP="00041702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41702" w:rsidRPr="00805EB7" w:rsidRDefault="00041702" w:rsidP="00041702">
      <w:pPr>
        <w:rPr>
          <w:rFonts w:ascii="Times New Roman" w:hAnsi="Times New Roman" w:cs="Times New Roman"/>
        </w:rPr>
      </w:pPr>
    </w:p>
    <w:p w:rsidR="00041702" w:rsidRPr="00805EB7" w:rsidRDefault="008F069C" w:rsidP="00041702">
      <w:pPr>
        <w:rPr>
          <w:rFonts w:ascii="Times New Roman" w:hAnsi="Times New Roman" w:cs="Times New Roman"/>
        </w:rPr>
      </w:pPr>
      <w:r w:rsidRPr="00805E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3D76F7" wp14:editId="6A09C1DC">
                <wp:simplePos x="0" y="0"/>
                <wp:positionH relativeFrom="margin">
                  <wp:posOffset>19050</wp:posOffset>
                </wp:positionH>
                <wp:positionV relativeFrom="paragraph">
                  <wp:posOffset>10160</wp:posOffset>
                </wp:positionV>
                <wp:extent cx="5953125" cy="1562100"/>
                <wp:effectExtent l="0" t="0" r="28575" b="19050"/>
                <wp:wrapNone/>
                <wp:docPr id="1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A69" w:rsidRPr="008F069C" w:rsidRDefault="0041521D" w:rsidP="004D3314">
                            <w:pPr>
                              <w:pStyle w:val="NoSpacing"/>
                              <w:spacing w:after="1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F06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E94DE7" w:rsidRPr="008F06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Good </w:t>
                            </w:r>
                            <w:r w:rsidR="00070F8F" w:rsidRPr="008F06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at </w:t>
                            </w:r>
                            <w:r w:rsidR="00E94DE7" w:rsidRPr="008F06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Java Core</w:t>
                            </w:r>
                            <w:r w:rsidR="00D448FC" w:rsidRPr="008F06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112780" w:rsidRDefault="008F069C" w:rsidP="004D3314">
                            <w:pPr>
                              <w:pStyle w:val="NoSpacing"/>
                              <w:spacing w:after="1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97A69" w:rsidRPr="008F06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Knowledge of </w:t>
                            </w:r>
                            <w:r w:rsidR="00D14D62" w:rsidRPr="008F06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Object Oriented Design and P</w:t>
                            </w:r>
                            <w:r w:rsidR="00297A69" w:rsidRPr="008F06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rogramming skills in Java, </w:t>
                            </w:r>
                          </w:p>
                          <w:p w:rsidR="00297A69" w:rsidRPr="008F069C" w:rsidRDefault="00112780" w:rsidP="004D3314">
                            <w:pPr>
                              <w:pStyle w:val="NoSpacing"/>
                              <w:spacing w:after="1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97A69" w:rsidRPr="008F06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Design Patterns</w:t>
                            </w:r>
                            <w:r w:rsidR="00D448FC" w:rsidRPr="008F06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41521D" w:rsidRPr="008F069C" w:rsidRDefault="008F069C" w:rsidP="004D3314">
                            <w:pPr>
                              <w:pStyle w:val="NoSpacing"/>
                              <w:spacing w:after="1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1521D" w:rsidRPr="008F06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070F8F" w:rsidRPr="008F06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Knowledge of Android SDK</w:t>
                            </w:r>
                            <w:r w:rsidR="00297A69" w:rsidRPr="008F06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41521D" w:rsidRPr="008F069C" w:rsidRDefault="0041521D" w:rsidP="004D3314">
                            <w:pPr>
                              <w:pStyle w:val="NoSpacing"/>
                              <w:spacing w:after="1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F06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070F8F" w:rsidRPr="008F06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Knowledge of JavaScript,</w:t>
                            </w:r>
                            <w:r w:rsidR="00297A69" w:rsidRPr="008F06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Jquery,</w:t>
                            </w:r>
                            <w:r w:rsidR="00070F8F" w:rsidRPr="008F06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HTML/CSS</w:t>
                            </w:r>
                            <w:r w:rsidR="00297A69" w:rsidRPr="008F06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PHP.</w:t>
                            </w:r>
                          </w:p>
                          <w:p w:rsidR="0041521D" w:rsidRPr="008F069C" w:rsidRDefault="008F069C" w:rsidP="004D3314">
                            <w:pPr>
                              <w:pStyle w:val="NoSpacing"/>
                              <w:spacing w:after="1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1521D" w:rsidRPr="008F06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297A69" w:rsidRPr="008F06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Knowledge of</w:t>
                            </w:r>
                            <w:r w:rsidR="00D14D62" w:rsidRPr="008F06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Linux U</w:t>
                            </w:r>
                            <w:r w:rsidR="00297A69" w:rsidRPr="008F06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buntu.</w:t>
                            </w:r>
                          </w:p>
                          <w:p w:rsidR="0041521D" w:rsidRPr="008F069C" w:rsidRDefault="0041521D" w:rsidP="004D3314">
                            <w:pPr>
                              <w:spacing w:after="1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D76F7" id="Text Box 20" o:spid="_x0000_s1034" type="#_x0000_t202" style="position:absolute;margin-left:1.5pt;margin-top:.8pt;width:468.75pt;height:12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" strokecolor="white [3212]">
                <v:textbox>
                  <w:txbxContent>
                    <w:p w:rsidR="00297A69" w:rsidRPr="008F069C" w:rsidRDefault="0041521D" w:rsidP="004D3314">
                      <w:pPr>
                        <w:pStyle w:val="NoSpacing"/>
                        <w:spacing w:after="1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F06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</w:t>
                      </w:r>
                      <w:r w:rsidR="00E94DE7" w:rsidRPr="008F06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Good </w:t>
                      </w:r>
                      <w:r w:rsidR="00070F8F" w:rsidRPr="008F06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at </w:t>
                      </w:r>
                      <w:r w:rsidR="00E94DE7" w:rsidRPr="008F069C">
                        <w:rPr>
                          <w:rFonts w:ascii="Arial" w:hAnsi="Arial" w:cs="Arial"/>
                          <w:sz w:val="24"/>
                          <w:szCs w:val="24"/>
                        </w:rPr>
                        <w:t>Java Core</w:t>
                      </w:r>
                      <w:r w:rsidR="00D448FC" w:rsidRPr="008F069C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112780" w:rsidRDefault="008F069C" w:rsidP="004D3314">
                      <w:pPr>
                        <w:pStyle w:val="NoSpacing"/>
                        <w:spacing w:after="1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297A69" w:rsidRPr="008F06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Knowledge of </w:t>
                      </w:r>
                      <w:r w:rsidR="00D14D62" w:rsidRPr="008F069C">
                        <w:rPr>
                          <w:rFonts w:ascii="Arial" w:hAnsi="Arial" w:cs="Arial"/>
                          <w:sz w:val="24"/>
                          <w:szCs w:val="24"/>
                        </w:rPr>
                        <w:t>Object Oriented Design and P</w:t>
                      </w:r>
                      <w:r w:rsidR="00297A69" w:rsidRPr="008F06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rogramming skills in Java, </w:t>
                      </w:r>
                    </w:p>
                    <w:p w:rsidR="00297A69" w:rsidRPr="008F069C" w:rsidRDefault="00112780" w:rsidP="004D3314">
                      <w:pPr>
                        <w:pStyle w:val="NoSpacing"/>
                        <w:spacing w:after="1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 w:rsidR="00297A69" w:rsidRPr="008F069C">
                        <w:rPr>
                          <w:rFonts w:ascii="Arial" w:hAnsi="Arial" w:cs="Arial"/>
                          <w:sz w:val="24"/>
                          <w:szCs w:val="24"/>
                        </w:rPr>
                        <w:t>Design Patterns</w:t>
                      </w:r>
                      <w:r w:rsidR="00D448FC" w:rsidRPr="008F069C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41521D" w:rsidRPr="008F069C" w:rsidRDefault="008F069C" w:rsidP="004D3314">
                      <w:pPr>
                        <w:pStyle w:val="NoSpacing"/>
                        <w:spacing w:after="1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41521D" w:rsidRPr="008F06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="00070F8F" w:rsidRPr="008F069C">
                        <w:rPr>
                          <w:rFonts w:ascii="Arial" w:hAnsi="Arial" w:cs="Arial"/>
                          <w:sz w:val="24"/>
                          <w:szCs w:val="24"/>
                        </w:rPr>
                        <w:t>Knowledge of Android SDK</w:t>
                      </w:r>
                      <w:r w:rsidR="00297A69" w:rsidRPr="008F069C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41521D" w:rsidRPr="008F069C" w:rsidRDefault="0041521D" w:rsidP="004D3314">
                      <w:pPr>
                        <w:pStyle w:val="NoSpacing"/>
                        <w:spacing w:after="1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F06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</w:t>
                      </w:r>
                      <w:r w:rsidR="00070F8F" w:rsidRPr="008F069C">
                        <w:rPr>
                          <w:rFonts w:ascii="Arial" w:hAnsi="Arial" w:cs="Arial"/>
                          <w:sz w:val="24"/>
                          <w:szCs w:val="24"/>
                        </w:rPr>
                        <w:t>Knowledge of JavaScript,</w:t>
                      </w:r>
                      <w:r w:rsidR="00297A69" w:rsidRPr="008F06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Jquery,</w:t>
                      </w:r>
                      <w:r w:rsidR="00070F8F" w:rsidRPr="008F06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HTML/CSS</w:t>
                      </w:r>
                      <w:r w:rsidR="00297A69" w:rsidRPr="008F069C">
                        <w:rPr>
                          <w:rFonts w:ascii="Arial" w:hAnsi="Arial" w:cs="Arial"/>
                          <w:sz w:val="24"/>
                          <w:szCs w:val="24"/>
                        </w:rPr>
                        <w:t>, PHP.</w:t>
                      </w:r>
                    </w:p>
                    <w:p w:rsidR="0041521D" w:rsidRPr="008F069C" w:rsidRDefault="008F069C" w:rsidP="004D3314">
                      <w:pPr>
                        <w:pStyle w:val="NoSpacing"/>
                        <w:spacing w:after="1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41521D" w:rsidRPr="008F06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="00297A69" w:rsidRPr="008F069C">
                        <w:rPr>
                          <w:rFonts w:ascii="Arial" w:hAnsi="Arial" w:cs="Arial"/>
                          <w:sz w:val="24"/>
                          <w:szCs w:val="24"/>
                        </w:rPr>
                        <w:t>Knowledge of</w:t>
                      </w:r>
                      <w:r w:rsidR="00D14D62" w:rsidRPr="008F06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Linux U</w:t>
                      </w:r>
                      <w:r w:rsidR="00297A69" w:rsidRPr="008F069C">
                        <w:rPr>
                          <w:rFonts w:ascii="Arial" w:hAnsi="Arial" w:cs="Arial"/>
                          <w:sz w:val="24"/>
                          <w:szCs w:val="24"/>
                        </w:rPr>
                        <w:t>buntu.</w:t>
                      </w:r>
                    </w:p>
                    <w:p w:rsidR="0041521D" w:rsidRPr="008F069C" w:rsidRDefault="0041521D" w:rsidP="004D3314">
                      <w:pPr>
                        <w:spacing w:after="1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41702" w:rsidRPr="00805EB7" w:rsidRDefault="00041702" w:rsidP="00041702">
      <w:pPr>
        <w:rPr>
          <w:rFonts w:ascii="Times New Roman" w:hAnsi="Times New Roman" w:cs="Times New Roman"/>
        </w:rPr>
      </w:pPr>
    </w:p>
    <w:p w:rsidR="00041702" w:rsidRPr="00805EB7" w:rsidRDefault="00041702" w:rsidP="00041702">
      <w:pPr>
        <w:rPr>
          <w:rFonts w:ascii="Times New Roman" w:hAnsi="Times New Roman" w:cs="Times New Roman"/>
        </w:rPr>
      </w:pPr>
    </w:p>
    <w:p w:rsidR="00041702" w:rsidRPr="00805EB7" w:rsidRDefault="00041702" w:rsidP="00041702">
      <w:pPr>
        <w:rPr>
          <w:rFonts w:ascii="Times New Roman" w:hAnsi="Times New Roman" w:cs="Times New Roman"/>
        </w:rPr>
      </w:pPr>
    </w:p>
    <w:p w:rsidR="00041702" w:rsidRPr="00805EB7" w:rsidRDefault="00B85F14" w:rsidP="00854FD4">
      <w:pPr>
        <w:rPr>
          <w:rFonts w:ascii="Times New Roman" w:hAnsi="Times New Roman" w:cs="Times New Roman"/>
        </w:rPr>
      </w:pPr>
      <w:r w:rsidRPr="00805E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5AE61C" wp14:editId="473AC5EB">
                <wp:simplePos x="0" y="0"/>
                <wp:positionH relativeFrom="margin">
                  <wp:align>left</wp:align>
                </wp:positionH>
                <wp:positionV relativeFrom="paragraph">
                  <wp:posOffset>582295</wp:posOffset>
                </wp:positionV>
                <wp:extent cx="6172200" cy="1485900"/>
                <wp:effectExtent l="0" t="0" r="19050" b="19050"/>
                <wp:wrapNone/>
                <wp:docPr id="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702" w:rsidRPr="00041702" w:rsidRDefault="00297A69" w:rsidP="00041702">
                            <w:r w:rsidRPr="00112780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>SKILLS</w:t>
                            </w:r>
                            <w:r w:rsidR="00041702">
                              <w:rPr>
                                <w:rFonts w:ascii="Arial" w:hAnsi="Arial" w:cs="Arial"/>
                                <w:color w:val="262626"/>
                                <w:sz w:val="16"/>
                                <w:szCs w:val="16"/>
                              </w:rPr>
                              <w:br/>
                            </w:r>
                            <w:r w:rsidR="00041702">
                              <w:rPr>
                                <w:rFonts w:ascii="Arial" w:hAnsi="Arial" w:cs="Arial"/>
                                <w:color w:val="262626"/>
                                <w:sz w:val="16"/>
                                <w:szCs w:val="16"/>
                              </w:rPr>
                              <w:br/>
                            </w:r>
                            <w:r w:rsidR="001C7457" w:rsidRPr="008041F3">
                              <w:rPr>
                                <w:rFonts w:cs="Arial"/>
                                <w:color w:val="2626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AE61C" id="Rectangle 8" o:spid="_x0000_s1035" style="position:absolute;margin-left:0;margin-top:45.85pt;width:486pt;height:117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" strokecolor="#17365d [2415]">
                <v:textbox>
                  <w:txbxContent>
                    <w:p w:rsidR="00041702" w:rsidRPr="00041702" w:rsidRDefault="00297A69" w:rsidP="00041702">
                      <w:r w:rsidRPr="00112780"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  <w:szCs w:val="24"/>
                        </w:rPr>
                        <w:t>SKILLS</w:t>
                      </w:r>
                      <w:r w:rsidR="00041702">
                        <w:rPr>
                          <w:rFonts w:ascii="Arial" w:hAnsi="Arial" w:cs="Arial"/>
                          <w:color w:val="262626"/>
                          <w:sz w:val="16"/>
                          <w:szCs w:val="16"/>
                        </w:rPr>
                        <w:br/>
                      </w:r>
                      <w:r w:rsidR="00041702">
                        <w:rPr>
                          <w:rFonts w:ascii="Arial" w:hAnsi="Arial" w:cs="Arial"/>
                          <w:color w:val="262626"/>
                          <w:sz w:val="16"/>
                          <w:szCs w:val="16"/>
                        </w:rPr>
                        <w:br/>
                      </w:r>
                      <w:r w:rsidR="001C7457" w:rsidRPr="008041F3">
                        <w:rPr>
                          <w:rFonts w:cs="Arial"/>
                          <w:color w:val="262626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05E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C816B6" wp14:editId="4E1C0FB8">
                <wp:simplePos x="0" y="0"/>
                <wp:positionH relativeFrom="margin">
                  <wp:posOffset>9525</wp:posOffset>
                </wp:positionH>
                <wp:positionV relativeFrom="paragraph">
                  <wp:posOffset>848995</wp:posOffset>
                </wp:positionV>
                <wp:extent cx="5621020" cy="1104900"/>
                <wp:effectExtent l="0" t="0" r="17780" b="19050"/>
                <wp:wrapNone/>
                <wp:docPr id="1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A69" w:rsidRPr="00112780" w:rsidRDefault="0041521D" w:rsidP="006742B8">
                            <w:pPr>
                              <w:pStyle w:val="NoSpacing"/>
                              <w:spacing w:after="1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27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- </w:t>
                            </w:r>
                            <w:r w:rsidR="00297A69" w:rsidRPr="001127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Good logic skills.</w:t>
                            </w:r>
                          </w:p>
                          <w:p w:rsidR="0041521D" w:rsidRDefault="0041521D" w:rsidP="006742B8">
                            <w:pPr>
                              <w:pStyle w:val="NoSpacing"/>
                              <w:spacing w:after="1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27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- </w:t>
                            </w:r>
                            <w:r w:rsidR="00297A69" w:rsidRPr="001127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Good Ob</w:t>
                            </w:r>
                            <w:r w:rsidR="006742B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ject oriented programing skills.</w:t>
                            </w:r>
                          </w:p>
                          <w:p w:rsidR="006742B8" w:rsidRPr="00112780" w:rsidRDefault="006742B8" w:rsidP="006742B8">
                            <w:pPr>
                              <w:pStyle w:val="NoSpacing"/>
                              <w:spacing w:after="1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127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 Be able to quickly learn new programming languages and technologies</w:t>
                            </w:r>
                          </w:p>
                          <w:p w:rsidR="00297A69" w:rsidRPr="00112780" w:rsidRDefault="00D448FC" w:rsidP="006742B8">
                            <w:pPr>
                              <w:pStyle w:val="NoSpacing"/>
                              <w:spacing w:after="1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27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- Good english reading.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816B6" id="Text Box 21" o:spid="_x0000_s1036" type="#_x0000_t202" style="position:absolute;margin-left:.75pt;margin-top:66.85pt;width:442.6pt;height:8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" strokecolor="white [3212]">
                <v:textbox>
                  <w:txbxContent>
                    <w:p w:rsidR="00297A69" w:rsidRPr="00112780" w:rsidRDefault="0041521D" w:rsidP="006742B8">
                      <w:pPr>
                        <w:pStyle w:val="NoSpacing"/>
                        <w:spacing w:after="1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27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- </w:t>
                      </w:r>
                      <w:r w:rsidR="00297A69" w:rsidRPr="00112780">
                        <w:rPr>
                          <w:rFonts w:ascii="Arial" w:hAnsi="Arial" w:cs="Arial"/>
                          <w:sz w:val="24"/>
                          <w:szCs w:val="24"/>
                        </w:rPr>
                        <w:t>Good logic skills.</w:t>
                      </w:r>
                    </w:p>
                    <w:p w:rsidR="0041521D" w:rsidRDefault="0041521D" w:rsidP="006742B8">
                      <w:pPr>
                        <w:pStyle w:val="NoSpacing"/>
                        <w:spacing w:after="1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27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- </w:t>
                      </w:r>
                      <w:r w:rsidR="00297A69" w:rsidRPr="00112780">
                        <w:rPr>
                          <w:rFonts w:ascii="Arial" w:hAnsi="Arial" w:cs="Arial"/>
                          <w:sz w:val="24"/>
                          <w:szCs w:val="24"/>
                        </w:rPr>
                        <w:t>Good Ob</w:t>
                      </w:r>
                      <w:r w:rsidR="006742B8">
                        <w:rPr>
                          <w:rFonts w:ascii="Arial" w:hAnsi="Arial" w:cs="Arial"/>
                          <w:sz w:val="24"/>
                          <w:szCs w:val="24"/>
                        </w:rPr>
                        <w:t>ject oriented programing skills.</w:t>
                      </w:r>
                    </w:p>
                    <w:p w:rsidR="006742B8" w:rsidRPr="00112780" w:rsidRDefault="006742B8" w:rsidP="006742B8">
                      <w:pPr>
                        <w:pStyle w:val="NoSpacing"/>
                        <w:spacing w:after="1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Pr="00112780">
                        <w:rPr>
                          <w:rFonts w:ascii="Arial" w:hAnsi="Arial" w:cs="Arial"/>
                          <w:sz w:val="24"/>
                          <w:szCs w:val="24"/>
                        </w:rPr>
                        <w:t>- Be able to quickly learn new programming languages and technologies</w:t>
                      </w:r>
                    </w:p>
                    <w:p w:rsidR="00297A69" w:rsidRPr="00112780" w:rsidRDefault="00D448FC" w:rsidP="006742B8">
                      <w:pPr>
                        <w:pStyle w:val="NoSpacing"/>
                        <w:spacing w:after="1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27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- Good english reading.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41702" w:rsidRPr="00805EB7" w:rsidSect="00BA5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6B5" w:rsidRDefault="00AD76B5" w:rsidP="00041702">
      <w:pPr>
        <w:spacing w:after="0" w:line="240" w:lineRule="auto"/>
      </w:pPr>
      <w:r>
        <w:separator/>
      </w:r>
    </w:p>
  </w:endnote>
  <w:endnote w:type="continuationSeparator" w:id="0">
    <w:p w:rsidR="00AD76B5" w:rsidRDefault="00AD76B5" w:rsidP="00041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6B5" w:rsidRDefault="00AD76B5" w:rsidP="00041702">
      <w:pPr>
        <w:spacing w:after="0" w:line="240" w:lineRule="auto"/>
      </w:pPr>
      <w:r>
        <w:separator/>
      </w:r>
    </w:p>
  </w:footnote>
  <w:footnote w:type="continuationSeparator" w:id="0">
    <w:p w:rsidR="00AD76B5" w:rsidRDefault="00AD76B5" w:rsidP="000417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54A"/>
    <w:rsid w:val="00041702"/>
    <w:rsid w:val="00070F8F"/>
    <w:rsid w:val="00077618"/>
    <w:rsid w:val="000C3604"/>
    <w:rsid w:val="00112780"/>
    <w:rsid w:val="0011445C"/>
    <w:rsid w:val="001455AC"/>
    <w:rsid w:val="001B53C8"/>
    <w:rsid w:val="001C7457"/>
    <w:rsid w:val="001F4848"/>
    <w:rsid w:val="00205A18"/>
    <w:rsid w:val="002460FA"/>
    <w:rsid w:val="00297A69"/>
    <w:rsid w:val="002A03AD"/>
    <w:rsid w:val="002A3117"/>
    <w:rsid w:val="00305089"/>
    <w:rsid w:val="00327CD0"/>
    <w:rsid w:val="0037691C"/>
    <w:rsid w:val="003B54D7"/>
    <w:rsid w:val="0041521D"/>
    <w:rsid w:val="00436A9B"/>
    <w:rsid w:val="004D3314"/>
    <w:rsid w:val="005B06B8"/>
    <w:rsid w:val="005F5027"/>
    <w:rsid w:val="005F5690"/>
    <w:rsid w:val="006742B8"/>
    <w:rsid w:val="00681BDB"/>
    <w:rsid w:val="00691408"/>
    <w:rsid w:val="007E4C55"/>
    <w:rsid w:val="008041F3"/>
    <w:rsid w:val="00805EB7"/>
    <w:rsid w:val="00815286"/>
    <w:rsid w:val="00854FD4"/>
    <w:rsid w:val="008C561F"/>
    <w:rsid w:val="008F069C"/>
    <w:rsid w:val="0094228C"/>
    <w:rsid w:val="009712D4"/>
    <w:rsid w:val="00987E66"/>
    <w:rsid w:val="009E4EC8"/>
    <w:rsid w:val="00A74B4C"/>
    <w:rsid w:val="00AD76B5"/>
    <w:rsid w:val="00B305E2"/>
    <w:rsid w:val="00B85F14"/>
    <w:rsid w:val="00BA5FCF"/>
    <w:rsid w:val="00BD3739"/>
    <w:rsid w:val="00C85387"/>
    <w:rsid w:val="00D14D62"/>
    <w:rsid w:val="00D4154A"/>
    <w:rsid w:val="00D448FC"/>
    <w:rsid w:val="00D63CE0"/>
    <w:rsid w:val="00DB4758"/>
    <w:rsid w:val="00DC6F55"/>
    <w:rsid w:val="00E00539"/>
    <w:rsid w:val="00E94DE7"/>
    <w:rsid w:val="00F14DC4"/>
    <w:rsid w:val="00F67AFA"/>
    <w:rsid w:val="00FF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B632A3-3777-49AF-A355-957ACF72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170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1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7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1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1702"/>
  </w:style>
  <w:style w:type="paragraph" w:styleId="Footer">
    <w:name w:val="footer"/>
    <w:basedOn w:val="Normal"/>
    <w:link w:val="FooterChar"/>
    <w:uiPriority w:val="99"/>
    <w:semiHidden/>
    <w:unhideWhenUsed/>
    <w:rsid w:val="00041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1702"/>
  </w:style>
  <w:style w:type="character" w:styleId="Hyperlink">
    <w:name w:val="Hyperlink"/>
    <w:basedOn w:val="DefaultParagraphFont"/>
    <w:uiPriority w:val="99"/>
    <w:unhideWhenUsed/>
    <w:rsid w:val="003769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ernity\Downloads\c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cv</Template>
  <TotalTime>142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Eternity</dc:creator>
  <cp:lastModifiedBy>Eternity</cp:lastModifiedBy>
  <cp:revision>29</cp:revision>
  <dcterms:created xsi:type="dcterms:W3CDTF">2015-08-28T00:23:00Z</dcterms:created>
  <dcterms:modified xsi:type="dcterms:W3CDTF">2015-08-28T03:21:00Z</dcterms:modified>
</cp:coreProperties>
</file>