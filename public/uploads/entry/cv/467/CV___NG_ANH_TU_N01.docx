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C8" w:rsidRDefault="00BA0EC8" w:rsidP="00E34DEF">
      <w:pPr>
        <w:rPr>
          <w:rFonts w:ascii="Arial" w:hAnsi="Arial" w:cs="Arial"/>
          <w:b/>
          <w:sz w:val="26"/>
          <w:szCs w:val="26"/>
        </w:rPr>
      </w:pPr>
    </w:p>
    <w:p w:rsidR="00E34DEF" w:rsidRPr="001B25BA" w:rsidRDefault="00B51C8A" w:rsidP="00E34DEF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B51C8A">
        <w:rPr>
          <w:rFonts w:ascii="Arial" w:hAnsi="Arial" w:cs="Arial"/>
          <w:b/>
          <w:noProof/>
          <w:sz w:val="26"/>
          <w:szCs w:val="26"/>
        </w:rPr>
        <w:pict>
          <v:rect id="_x0000_s1029" style="position:absolute;margin-left:346.5pt;margin-top:-5.25pt;width:111.75pt;height:135.75pt;z-index:251657728">
            <v:textbox style="mso-next-textbox:#_x0000_s1029">
              <w:txbxContent>
                <w:p w:rsidR="007A030D" w:rsidRDefault="00EB52C6">
                  <w:r w:rsidRPr="00EB52C6">
                    <w:rPr>
                      <w:noProof/>
                      <w:lang w:val="vi-VN" w:eastAsia="vi-VN"/>
                    </w:rPr>
                    <w:drawing>
                      <wp:inline distT="0" distB="0" distL="0" distR="0">
                        <wp:extent cx="1219200" cy="1590675"/>
                        <wp:effectExtent l="19050" t="0" r="0" b="0"/>
                        <wp:docPr id="2" name="Picture 2" descr="chỉ mục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5" name="Picture 2" descr="chỉ mục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35C63">
        <w:rPr>
          <w:rFonts w:ascii="Arial" w:hAnsi="Arial" w:cs="Arial"/>
          <w:b/>
          <w:noProof/>
          <w:sz w:val="26"/>
          <w:szCs w:val="26"/>
        </w:rPr>
        <w:t>ĐẶNG ANH TUẤN</w:t>
      </w:r>
    </w:p>
    <w:p w:rsidR="000841CD" w:rsidRPr="001B25BA" w:rsidRDefault="003B3A31" w:rsidP="00086C34">
      <w:pPr>
        <w:pStyle w:val="Heading5"/>
        <w:spacing w:before="0"/>
        <w:rPr>
          <w:rFonts w:ascii="Arial" w:hAnsi="Arial" w:cs="Arial"/>
        </w:rPr>
      </w:pPr>
      <w:r w:rsidRPr="001B25BA">
        <w:rPr>
          <w:rFonts w:ascii="Arial" w:hAnsi="Arial" w:cs="Arial"/>
        </w:rPr>
        <w:t>__________________________</w:t>
      </w:r>
      <w:r w:rsidR="00E34DEF" w:rsidRPr="001B25BA">
        <w:rPr>
          <w:rFonts w:ascii="Arial" w:hAnsi="Arial" w:cs="Arial"/>
        </w:rPr>
        <w:t>______</w:t>
      </w:r>
    </w:p>
    <w:p w:rsidR="001E4BE0" w:rsidRPr="001B25BA" w:rsidRDefault="009228F6" w:rsidP="009A4FD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Thông tin cá nhân</w:t>
      </w:r>
    </w:p>
    <w:p w:rsidR="009A2F7E" w:rsidRDefault="009A2F7E" w:rsidP="009A4FD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Nơi sinh</w:t>
      </w:r>
      <w:r w:rsidRPr="001B25BA">
        <w:rPr>
          <w:rFonts w:ascii="Arial" w:hAnsi="Arial" w:cs="Arial"/>
          <w:sz w:val="26"/>
          <w:szCs w:val="26"/>
        </w:rPr>
        <w:t xml:space="preserve">: </w:t>
      </w:r>
      <w:r w:rsidRPr="001B25BA">
        <w:rPr>
          <w:rFonts w:ascii="Arial" w:hAnsi="Arial" w:cs="Arial"/>
          <w:sz w:val="26"/>
          <w:szCs w:val="26"/>
        </w:rPr>
        <w:tab/>
      </w:r>
      <w:r w:rsidR="005C2E54">
        <w:rPr>
          <w:rFonts w:ascii="Arial" w:hAnsi="Arial" w:cs="Arial"/>
          <w:sz w:val="26"/>
          <w:szCs w:val="26"/>
        </w:rPr>
        <w:tab/>
      </w:r>
      <w:r w:rsidR="005C2E54">
        <w:rPr>
          <w:rFonts w:ascii="Arial" w:hAnsi="Arial" w:cs="Arial"/>
          <w:sz w:val="26"/>
          <w:szCs w:val="26"/>
        </w:rPr>
        <w:tab/>
      </w:r>
      <w:r w:rsidR="00335C63">
        <w:rPr>
          <w:rFonts w:ascii="Arial" w:hAnsi="Arial" w:cs="Arial"/>
          <w:sz w:val="26"/>
          <w:szCs w:val="26"/>
        </w:rPr>
        <w:t>LIÊN BANG NGA</w:t>
      </w:r>
    </w:p>
    <w:p w:rsidR="009A2F7E" w:rsidRDefault="009228F6" w:rsidP="009A4FD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Năm sinh</w:t>
      </w:r>
      <w:r w:rsidR="001E4BE0" w:rsidRPr="001B25BA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35C63">
        <w:rPr>
          <w:rFonts w:ascii="Arial" w:hAnsi="Arial" w:cs="Arial"/>
          <w:sz w:val="26"/>
          <w:szCs w:val="26"/>
        </w:rPr>
        <w:tab/>
        <w:t>1992</w:t>
      </w:r>
    </w:p>
    <w:p w:rsidR="001E4BE0" w:rsidRPr="001B25BA" w:rsidRDefault="009E3309" w:rsidP="009A4FD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Tình trạng hôn nhân</w:t>
      </w:r>
      <w:r w:rsidR="001E4BE0" w:rsidRPr="001B25BA">
        <w:rPr>
          <w:rFonts w:ascii="Arial" w:hAnsi="Arial" w:cs="Arial"/>
          <w:sz w:val="26"/>
          <w:szCs w:val="26"/>
        </w:rPr>
        <w:t xml:space="preserve">: </w:t>
      </w:r>
      <w:r w:rsidR="005C2E54">
        <w:rPr>
          <w:rFonts w:ascii="Arial" w:hAnsi="Arial" w:cs="Arial"/>
          <w:sz w:val="26"/>
          <w:szCs w:val="26"/>
        </w:rPr>
        <w:tab/>
        <w:t>Chưa có</w:t>
      </w:r>
    </w:p>
    <w:p w:rsidR="001E4BE0" w:rsidRPr="001B25BA" w:rsidRDefault="001E4BE0" w:rsidP="009A4FD3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1E4BE0" w:rsidRPr="001B25BA" w:rsidRDefault="00BB2D95" w:rsidP="009A4FD3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Thông tin liên hệ</w:t>
      </w:r>
    </w:p>
    <w:p w:rsidR="00B53632" w:rsidRDefault="00B53632" w:rsidP="009A4FD3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Địa chỉ</w:t>
      </w:r>
      <w:r w:rsidR="001E4BE0" w:rsidRPr="001B25BA">
        <w:rPr>
          <w:rFonts w:ascii="Arial" w:hAnsi="Arial" w:cs="Arial"/>
          <w:sz w:val="26"/>
          <w:szCs w:val="26"/>
        </w:rPr>
        <w:t>:</w:t>
      </w:r>
      <w:r w:rsidR="00D06BE2" w:rsidRPr="001B25BA">
        <w:rPr>
          <w:rFonts w:ascii="Arial" w:hAnsi="Arial" w:cs="Arial"/>
          <w:sz w:val="26"/>
          <w:szCs w:val="26"/>
        </w:rPr>
        <w:tab/>
      </w:r>
      <w:r w:rsidR="00D06BE2" w:rsidRPr="001B25BA">
        <w:rPr>
          <w:rFonts w:ascii="Arial" w:hAnsi="Arial" w:cs="Arial"/>
          <w:sz w:val="26"/>
          <w:szCs w:val="26"/>
        </w:rPr>
        <w:tab/>
      </w:r>
      <w:r w:rsidR="005C2E54">
        <w:rPr>
          <w:rFonts w:ascii="Arial" w:hAnsi="Arial" w:cs="Arial"/>
          <w:sz w:val="26"/>
          <w:szCs w:val="26"/>
        </w:rPr>
        <w:tab/>
      </w:r>
      <w:r w:rsidR="00335C63">
        <w:rPr>
          <w:rFonts w:ascii="Arial" w:hAnsi="Arial" w:cs="Arial"/>
          <w:sz w:val="26"/>
          <w:szCs w:val="26"/>
        </w:rPr>
        <w:t xml:space="preserve">số 22, tổ 7, Văn La, Hà Đông, Hà Nội  </w:t>
      </w:r>
    </w:p>
    <w:p w:rsidR="001E4BE0" w:rsidRPr="00335C63" w:rsidRDefault="00556793" w:rsidP="009A4FD3">
      <w:pPr>
        <w:spacing w:after="0" w:line="240" w:lineRule="auto"/>
        <w:rPr>
          <w:rFonts w:ascii="Arial" w:hAnsi="Arial" w:cs="Arial"/>
          <w:sz w:val="26"/>
          <w:szCs w:val="26"/>
          <w:lang w:val="fr-FR"/>
        </w:rPr>
      </w:pPr>
      <w:r w:rsidRPr="00335C63">
        <w:rPr>
          <w:rFonts w:ascii="Arial" w:hAnsi="Arial" w:cs="Arial"/>
          <w:sz w:val="26"/>
          <w:szCs w:val="26"/>
          <w:lang w:val="fr-FR"/>
        </w:rPr>
        <w:t>Di động</w:t>
      </w:r>
      <w:r w:rsidR="001E4BE0" w:rsidRPr="00335C63">
        <w:rPr>
          <w:rFonts w:ascii="Arial" w:hAnsi="Arial" w:cs="Arial"/>
          <w:sz w:val="26"/>
          <w:szCs w:val="26"/>
          <w:lang w:val="fr-FR"/>
        </w:rPr>
        <w:t>:</w:t>
      </w:r>
      <w:r w:rsidR="00D06BE2" w:rsidRPr="00335C63">
        <w:rPr>
          <w:rFonts w:ascii="Arial" w:hAnsi="Arial" w:cs="Arial"/>
          <w:sz w:val="26"/>
          <w:szCs w:val="26"/>
          <w:lang w:val="fr-FR"/>
        </w:rPr>
        <w:tab/>
      </w:r>
      <w:r w:rsidR="00D06BE2" w:rsidRPr="00335C63">
        <w:rPr>
          <w:rFonts w:ascii="Arial" w:hAnsi="Arial" w:cs="Arial"/>
          <w:sz w:val="26"/>
          <w:szCs w:val="26"/>
          <w:lang w:val="fr-FR"/>
        </w:rPr>
        <w:tab/>
      </w:r>
      <w:r w:rsidR="005C2E54" w:rsidRPr="00335C63">
        <w:rPr>
          <w:rFonts w:ascii="Arial" w:hAnsi="Arial" w:cs="Arial"/>
          <w:sz w:val="26"/>
          <w:szCs w:val="26"/>
          <w:lang w:val="fr-FR"/>
        </w:rPr>
        <w:tab/>
      </w:r>
      <w:r w:rsidR="00335C63">
        <w:rPr>
          <w:rFonts w:ascii="Arial" w:hAnsi="Arial" w:cs="Arial"/>
          <w:sz w:val="26"/>
          <w:szCs w:val="26"/>
          <w:lang w:val="fr-FR"/>
        </w:rPr>
        <w:t>0989620618</w:t>
      </w:r>
    </w:p>
    <w:p w:rsidR="001E4BE0" w:rsidRPr="00335C63" w:rsidRDefault="001E4BE0" w:rsidP="009A4FD3">
      <w:pPr>
        <w:spacing w:after="0" w:line="240" w:lineRule="auto"/>
        <w:rPr>
          <w:rFonts w:ascii="Arial" w:hAnsi="Arial" w:cs="Arial"/>
          <w:sz w:val="26"/>
          <w:szCs w:val="26"/>
          <w:lang w:val="fr-FR"/>
        </w:rPr>
      </w:pPr>
      <w:r w:rsidRPr="00335C63">
        <w:rPr>
          <w:rFonts w:ascii="Arial" w:hAnsi="Arial" w:cs="Arial"/>
          <w:sz w:val="26"/>
          <w:szCs w:val="26"/>
          <w:lang w:val="fr-FR"/>
        </w:rPr>
        <w:t>Email:</w:t>
      </w:r>
      <w:r w:rsidR="00D06BE2" w:rsidRPr="00335C63">
        <w:rPr>
          <w:rFonts w:ascii="Arial" w:hAnsi="Arial" w:cs="Arial"/>
          <w:sz w:val="26"/>
          <w:szCs w:val="26"/>
          <w:lang w:val="fr-FR"/>
        </w:rPr>
        <w:tab/>
      </w:r>
      <w:r w:rsidR="00D06BE2" w:rsidRPr="00335C63">
        <w:rPr>
          <w:rFonts w:ascii="Arial" w:hAnsi="Arial" w:cs="Arial"/>
          <w:sz w:val="26"/>
          <w:szCs w:val="26"/>
          <w:lang w:val="fr-FR"/>
        </w:rPr>
        <w:tab/>
      </w:r>
      <w:r w:rsidR="00D06BE2" w:rsidRPr="00335C63">
        <w:rPr>
          <w:rFonts w:ascii="Arial" w:hAnsi="Arial" w:cs="Arial"/>
          <w:sz w:val="26"/>
          <w:szCs w:val="26"/>
          <w:lang w:val="fr-FR"/>
        </w:rPr>
        <w:tab/>
      </w:r>
      <w:r w:rsidR="00335C63">
        <w:rPr>
          <w:rFonts w:ascii="Arial" w:hAnsi="Arial" w:cs="Arial"/>
          <w:sz w:val="26"/>
          <w:szCs w:val="26"/>
          <w:lang w:val="fr-FR"/>
        </w:rPr>
        <w:t>the.mindy3@gmail.com</w:t>
      </w:r>
    </w:p>
    <w:p w:rsidR="001E4BE0" w:rsidRPr="00335C63" w:rsidRDefault="001E4BE0" w:rsidP="009A4FD3">
      <w:pPr>
        <w:pBdr>
          <w:bottom w:val="dotted" w:sz="24" w:space="1" w:color="auto"/>
        </w:pBdr>
        <w:spacing w:after="0"/>
        <w:jc w:val="center"/>
        <w:rPr>
          <w:rFonts w:ascii="Arial" w:hAnsi="Arial" w:cs="Arial"/>
          <w:sz w:val="26"/>
          <w:szCs w:val="26"/>
          <w:lang w:val="fr-FR"/>
        </w:rPr>
      </w:pPr>
    </w:p>
    <w:p w:rsidR="00790ACB" w:rsidRPr="00335C63" w:rsidRDefault="00790ACB" w:rsidP="00790ACB">
      <w:pPr>
        <w:spacing w:after="0"/>
        <w:jc w:val="center"/>
        <w:rPr>
          <w:rFonts w:ascii="Arial" w:hAnsi="Arial" w:cs="Arial"/>
          <w:sz w:val="26"/>
          <w:szCs w:val="26"/>
          <w:lang w:val="fr-FR"/>
        </w:rPr>
      </w:pPr>
    </w:p>
    <w:p w:rsidR="001E4BE0" w:rsidRPr="00335C63" w:rsidRDefault="00F7156A" w:rsidP="001E4BE0">
      <w:pPr>
        <w:jc w:val="center"/>
        <w:rPr>
          <w:rFonts w:ascii="Arial" w:hAnsi="Arial" w:cs="Arial"/>
          <w:b/>
          <w:sz w:val="26"/>
          <w:szCs w:val="26"/>
          <w:lang w:val="fr-FR"/>
        </w:rPr>
      </w:pPr>
      <w:r w:rsidRPr="00335C63">
        <w:rPr>
          <w:rFonts w:ascii="Arial" w:hAnsi="Arial" w:cs="Arial"/>
          <w:b/>
          <w:sz w:val="26"/>
          <w:szCs w:val="26"/>
          <w:lang w:val="fr-FR"/>
        </w:rPr>
        <w:t>MỤC TIÊU NGHỀ NGHIỆP</w:t>
      </w:r>
    </w:p>
    <w:p w:rsidR="004A2E0C" w:rsidRDefault="005C2E54" w:rsidP="001E4BE0">
      <w:pPr>
        <w:jc w:val="center"/>
        <w:rPr>
          <w:rFonts w:ascii="Arial" w:hAnsi="Arial" w:cs="Arial"/>
          <w:sz w:val="26"/>
          <w:szCs w:val="26"/>
          <w:lang w:val="fr-FR"/>
        </w:rPr>
      </w:pPr>
      <w:r w:rsidRPr="00335C63">
        <w:rPr>
          <w:rFonts w:ascii="Arial" w:hAnsi="Arial" w:cs="Arial"/>
          <w:sz w:val="26"/>
          <w:szCs w:val="26"/>
          <w:lang w:val="fr-FR"/>
        </w:rPr>
        <w:t>Thành công trong công việ</w:t>
      </w:r>
      <w:r w:rsidR="003F22AF" w:rsidRPr="00335C63">
        <w:rPr>
          <w:rFonts w:ascii="Arial" w:hAnsi="Arial" w:cs="Arial"/>
          <w:sz w:val="26"/>
          <w:szCs w:val="26"/>
          <w:lang w:val="fr-FR"/>
        </w:rPr>
        <w:t>c, nâng cao khả năng giao tiếp cũng như kiến thức, giải quyết các vấn đề mộ</w:t>
      </w:r>
      <w:r w:rsidR="00D651D3">
        <w:rPr>
          <w:rFonts w:ascii="Arial" w:hAnsi="Arial" w:cs="Arial"/>
          <w:sz w:val="26"/>
          <w:szCs w:val="26"/>
          <w:lang w:val="fr-FR"/>
        </w:rPr>
        <w:t xml:space="preserve">t cách nhanh và </w:t>
      </w:r>
      <w:r w:rsidR="003F22AF" w:rsidRPr="00335C63">
        <w:rPr>
          <w:rFonts w:ascii="Arial" w:hAnsi="Arial" w:cs="Arial"/>
          <w:sz w:val="26"/>
          <w:szCs w:val="26"/>
          <w:lang w:val="fr-FR"/>
        </w:rPr>
        <w:t>chính xác.</w:t>
      </w:r>
    </w:p>
    <w:p w:rsidR="00EC67FD" w:rsidRPr="00CE36C9" w:rsidRDefault="00EC67FD" w:rsidP="00EC67FD">
      <w:pPr>
        <w:spacing w:line="360" w:lineRule="auto"/>
        <w:jc w:val="center"/>
        <w:rPr>
          <w:rFonts w:ascii="Arial" w:hAnsi="Arial" w:cs="Arial"/>
          <w:b/>
          <w:sz w:val="26"/>
          <w:szCs w:val="26"/>
          <w:lang w:val="fr-FR"/>
        </w:rPr>
      </w:pPr>
      <w:r w:rsidRPr="00CE36C9">
        <w:rPr>
          <w:rFonts w:ascii="Arial" w:hAnsi="Arial" w:cs="Arial"/>
          <w:b/>
          <w:sz w:val="26"/>
          <w:szCs w:val="26"/>
          <w:lang w:val="fr-FR"/>
        </w:rPr>
        <w:t>QUÁ TRÌNH HỌC TẬP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1688"/>
        <w:gridCol w:w="1147"/>
        <w:gridCol w:w="1417"/>
        <w:gridCol w:w="2097"/>
      </w:tblGrid>
      <w:tr w:rsidR="00CE36C9" w:rsidTr="00CE36C9">
        <w:tc>
          <w:tcPr>
            <w:tcW w:w="297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Trường đào tạo</w:t>
            </w:r>
          </w:p>
        </w:tc>
        <w:tc>
          <w:tcPr>
            <w:tcW w:w="1688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Trình độ</w:t>
            </w:r>
          </w:p>
        </w:tc>
        <w:tc>
          <w:tcPr>
            <w:tcW w:w="114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Từ năm</w:t>
            </w:r>
          </w:p>
        </w:tc>
        <w:tc>
          <w:tcPr>
            <w:tcW w:w="141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Đến năm</w:t>
            </w:r>
          </w:p>
        </w:tc>
        <w:tc>
          <w:tcPr>
            <w:tcW w:w="209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Chuyển ngành</w:t>
            </w:r>
          </w:p>
        </w:tc>
      </w:tr>
      <w:tr w:rsidR="00CE36C9" w:rsidTr="00CE36C9">
        <w:tc>
          <w:tcPr>
            <w:tcW w:w="297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Hồng Phong</w:t>
            </w:r>
          </w:p>
        </w:tc>
        <w:tc>
          <w:tcPr>
            <w:tcW w:w="1688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THCS</w:t>
            </w:r>
          </w:p>
        </w:tc>
        <w:tc>
          <w:tcPr>
            <w:tcW w:w="114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2004</w:t>
            </w:r>
          </w:p>
        </w:tc>
        <w:tc>
          <w:tcPr>
            <w:tcW w:w="141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2006</w:t>
            </w:r>
          </w:p>
        </w:tc>
        <w:tc>
          <w:tcPr>
            <w:tcW w:w="209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36C9" w:rsidTr="00CE36C9">
        <w:tc>
          <w:tcPr>
            <w:tcW w:w="297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Ngô Sĩ Liên</w:t>
            </w:r>
          </w:p>
        </w:tc>
        <w:tc>
          <w:tcPr>
            <w:tcW w:w="1688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THCS</w:t>
            </w:r>
          </w:p>
        </w:tc>
        <w:tc>
          <w:tcPr>
            <w:tcW w:w="114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2006</w:t>
            </w:r>
          </w:p>
        </w:tc>
        <w:tc>
          <w:tcPr>
            <w:tcW w:w="141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2007</w:t>
            </w:r>
          </w:p>
        </w:tc>
        <w:tc>
          <w:tcPr>
            <w:tcW w:w="209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Chuyên Toán</w:t>
            </w:r>
          </w:p>
        </w:tc>
      </w:tr>
      <w:tr w:rsidR="00CE36C9" w:rsidTr="00CE36C9">
        <w:tc>
          <w:tcPr>
            <w:tcW w:w="297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Chuyên Nguyễn Huệ Hà Đông</w:t>
            </w:r>
          </w:p>
        </w:tc>
        <w:tc>
          <w:tcPr>
            <w:tcW w:w="1688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THPT</w:t>
            </w:r>
          </w:p>
        </w:tc>
        <w:tc>
          <w:tcPr>
            <w:tcW w:w="114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2007</w:t>
            </w:r>
          </w:p>
        </w:tc>
        <w:tc>
          <w:tcPr>
            <w:tcW w:w="141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2010</w:t>
            </w:r>
          </w:p>
        </w:tc>
        <w:tc>
          <w:tcPr>
            <w:tcW w:w="209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Chuyên Tin</w:t>
            </w:r>
          </w:p>
        </w:tc>
      </w:tr>
      <w:tr w:rsidR="00CE36C9" w:rsidTr="00CE36C9">
        <w:tc>
          <w:tcPr>
            <w:tcW w:w="297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Học Viện Công Nghệ Bưu Chính Viên Thông</w:t>
            </w:r>
          </w:p>
        </w:tc>
        <w:tc>
          <w:tcPr>
            <w:tcW w:w="1688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ĐẠI HỌC</w:t>
            </w:r>
          </w:p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(Chính quy)</w:t>
            </w:r>
          </w:p>
        </w:tc>
        <w:tc>
          <w:tcPr>
            <w:tcW w:w="114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2011</w:t>
            </w:r>
          </w:p>
        </w:tc>
        <w:tc>
          <w:tcPr>
            <w:tcW w:w="141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2016</w:t>
            </w:r>
          </w:p>
        </w:tc>
        <w:tc>
          <w:tcPr>
            <w:tcW w:w="2097" w:type="dxa"/>
          </w:tcPr>
          <w:p w:rsidR="00CE36C9" w:rsidRDefault="00CE36C9" w:rsidP="00CE36C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CNTT-CNPM</w:t>
            </w:r>
          </w:p>
        </w:tc>
      </w:tr>
    </w:tbl>
    <w:p w:rsidR="00CE36C9" w:rsidRPr="00CE36C9" w:rsidRDefault="00CE36C9" w:rsidP="00CE36C9">
      <w:pPr>
        <w:pStyle w:val="ListParagraph"/>
        <w:ind w:left="2160"/>
        <w:rPr>
          <w:rFonts w:ascii="Arial" w:hAnsi="Arial" w:cs="Arial"/>
          <w:b/>
          <w:sz w:val="26"/>
          <w:szCs w:val="26"/>
        </w:rPr>
      </w:pPr>
    </w:p>
    <w:p w:rsidR="00AE5E21" w:rsidRPr="00CE36C9" w:rsidRDefault="00D92C93" w:rsidP="00AE5E21">
      <w:pPr>
        <w:spacing w:line="360" w:lineRule="auto"/>
        <w:jc w:val="center"/>
        <w:rPr>
          <w:rFonts w:ascii="Arial" w:hAnsi="Arial" w:cs="Arial"/>
          <w:b/>
          <w:sz w:val="26"/>
          <w:szCs w:val="26"/>
          <w:lang w:val="fr-FR"/>
        </w:rPr>
      </w:pPr>
      <w:r w:rsidRPr="00CE36C9">
        <w:rPr>
          <w:rFonts w:ascii="Arial" w:hAnsi="Arial" w:cs="Arial"/>
          <w:b/>
          <w:sz w:val="26"/>
          <w:szCs w:val="26"/>
          <w:lang w:val="fr-FR"/>
        </w:rPr>
        <w:t>QUÁ TRÌNH LÀM VIỆC</w:t>
      </w:r>
    </w:p>
    <w:p w:rsidR="00A06090" w:rsidRPr="001E3CE5" w:rsidRDefault="001B66BC" w:rsidP="005C2E5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Phòng lab sinh viên Viettel</w:t>
      </w:r>
    </w:p>
    <w:p w:rsidR="004C2428" w:rsidRDefault="00696682" w:rsidP="005C2E54">
      <w:pPr>
        <w:spacing w:after="0"/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Vị trí: </w:t>
      </w:r>
      <w:r w:rsidR="005C2E54">
        <w:rPr>
          <w:rFonts w:ascii="Arial" w:hAnsi="Arial" w:cs="Arial"/>
          <w:sz w:val="26"/>
          <w:szCs w:val="26"/>
        </w:rPr>
        <w:t>Thực tậ</w:t>
      </w:r>
      <w:r w:rsidR="001B66BC">
        <w:rPr>
          <w:rFonts w:ascii="Arial" w:hAnsi="Arial" w:cs="Arial"/>
          <w:sz w:val="26"/>
          <w:szCs w:val="26"/>
        </w:rPr>
        <w:t>p sinh -</w:t>
      </w:r>
      <w:r w:rsidR="005C2E54">
        <w:rPr>
          <w:rFonts w:ascii="Arial" w:hAnsi="Arial" w:cs="Arial"/>
          <w:sz w:val="26"/>
          <w:szCs w:val="26"/>
        </w:rPr>
        <w:t xml:space="preserve"> 10</w:t>
      </w:r>
      <w:r>
        <w:rPr>
          <w:rFonts w:ascii="Arial" w:hAnsi="Arial" w:cs="Arial"/>
          <w:sz w:val="26"/>
          <w:szCs w:val="26"/>
        </w:rPr>
        <w:t>/</w:t>
      </w:r>
      <w:r w:rsidR="006107F3">
        <w:rPr>
          <w:rFonts w:ascii="Arial" w:hAnsi="Arial" w:cs="Arial"/>
          <w:sz w:val="26"/>
          <w:szCs w:val="26"/>
        </w:rPr>
        <w:t>201</w:t>
      </w:r>
      <w:r w:rsidR="001B66BC">
        <w:rPr>
          <w:rFonts w:ascii="Arial" w:hAnsi="Arial" w:cs="Arial"/>
          <w:sz w:val="26"/>
          <w:szCs w:val="26"/>
        </w:rPr>
        <w:t>4</w:t>
      </w:r>
      <w:r w:rsidR="005C2E54">
        <w:rPr>
          <w:rFonts w:ascii="Arial" w:hAnsi="Arial" w:cs="Arial"/>
          <w:sz w:val="26"/>
          <w:szCs w:val="26"/>
        </w:rPr>
        <w:t xml:space="preserve"> </w:t>
      </w:r>
      <w:r w:rsidR="005519AF">
        <w:rPr>
          <w:rFonts w:ascii="Arial" w:hAnsi="Arial" w:cs="Arial"/>
          <w:sz w:val="26"/>
          <w:szCs w:val="26"/>
        </w:rPr>
        <w:t>-</w:t>
      </w:r>
      <w:r w:rsidR="00CE36C9"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>/</w:t>
      </w:r>
      <w:r w:rsidR="005519AF">
        <w:rPr>
          <w:rFonts w:ascii="Arial" w:hAnsi="Arial" w:cs="Arial"/>
          <w:sz w:val="26"/>
          <w:szCs w:val="26"/>
        </w:rPr>
        <w:t>201</w:t>
      </w:r>
      <w:r w:rsidR="001B66BC">
        <w:rPr>
          <w:rFonts w:ascii="Arial" w:hAnsi="Arial" w:cs="Arial"/>
          <w:sz w:val="26"/>
          <w:szCs w:val="26"/>
        </w:rPr>
        <w:t>5</w:t>
      </w:r>
    </w:p>
    <w:p w:rsidR="00696682" w:rsidRPr="00696682" w:rsidRDefault="001B66BC" w:rsidP="005C2E5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Trung tâm phần mềm viễn thông Viettel</w:t>
      </w:r>
    </w:p>
    <w:p w:rsidR="005C2E54" w:rsidRDefault="00696682" w:rsidP="005C2E54">
      <w:pPr>
        <w:pStyle w:val="ListParagraph"/>
        <w:spacing w:after="0"/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Vị trí:</w:t>
      </w:r>
      <w:r w:rsidR="001B66BC">
        <w:rPr>
          <w:rFonts w:ascii="Arial" w:hAnsi="Arial" w:cs="Arial"/>
          <w:sz w:val="26"/>
          <w:szCs w:val="26"/>
        </w:rPr>
        <w:t xml:space="preserve"> CTV hỗ trợ nghiệp vụ</w:t>
      </w:r>
      <w:r w:rsidR="00357439">
        <w:rPr>
          <w:rFonts w:ascii="Arial" w:hAnsi="Arial" w:cs="Arial"/>
          <w:sz w:val="26"/>
          <w:szCs w:val="26"/>
        </w:rPr>
        <w:t>:</w:t>
      </w:r>
      <w:r w:rsidR="000D3AA8">
        <w:rPr>
          <w:rFonts w:ascii="Arial" w:hAnsi="Arial" w:cs="Arial"/>
          <w:sz w:val="26"/>
          <w:szCs w:val="26"/>
        </w:rPr>
        <w:t xml:space="preserve">Tìm hiểu và sử dụng Pentaho,Birt eclipse </w:t>
      </w:r>
      <w:r w:rsidR="00CE36C9">
        <w:rPr>
          <w:rFonts w:ascii="Arial" w:hAnsi="Arial" w:cs="Arial"/>
          <w:sz w:val="26"/>
          <w:szCs w:val="26"/>
        </w:rPr>
        <w:t xml:space="preserve"> - 1</w:t>
      </w:r>
      <w:r w:rsidR="001B66BC">
        <w:rPr>
          <w:rFonts w:ascii="Arial" w:hAnsi="Arial" w:cs="Arial"/>
          <w:sz w:val="26"/>
          <w:szCs w:val="26"/>
        </w:rPr>
        <w:t>/2015 – 8/2016</w:t>
      </w:r>
    </w:p>
    <w:p w:rsidR="00696682" w:rsidRPr="00696682" w:rsidRDefault="00696682" w:rsidP="00696682">
      <w:pPr>
        <w:pStyle w:val="ListParagraph"/>
        <w:spacing w:after="0"/>
        <w:jc w:val="center"/>
        <w:rPr>
          <w:rFonts w:ascii="Arial" w:hAnsi="Arial" w:cs="Arial"/>
          <w:sz w:val="26"/>
          <w:szCs w:val="26"/>
        </w:rPr>
      </w:pPr>
    </w:p>
    <w:p w:rsidR="00FA4296" w:rsidRPr="001B25BA" w:rsidRDefault="0062326E" w:rsidP="004605D8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KINH NGHIỆM </w:t>
      </w:r>
      <w:r w:rsidR="00B50BEE">
        <w:rPr>
          <w:rFonts w:ascii="Arial" w:hAnsi="Arial" w:cs="Arial"/>
          <w:b/>
          <w:sz w:val="26"/>
          <w:szCs w:val="26"/>
        </w:rPr>
        <w:t>LÀM VIỆC</w:t>
      </w:r>
    </w:p>
    <w:p w:rsidR="00004638" w:rsidRDefault="0021462A" w:rsidP="004338AC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Kinh nghiệm 1 năm lập trình Java core.</w:t>
      </w:r>
    </w:p>
    <w:p w:rsidR="0021462A" w:rsidRDefault="0021462A" w:rsidP="004338AC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Kinh nghiệm </w:t>
      </w:r>
      <w:r w:rsidR="00CF6E62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tháng lập trình JSP-Servlet</w:t>
      </w:r>
    </w:p>
    <w:p w:rsidR="000B39F5" w:rsidRDefault="000B39F5" w:rsidP="004338AC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Kinh nghiệ</w:t>
      </w:r>
      <w:r w:rsidR="005E6E38">
        <w:rPr>
          <w:rFonts w:ascii="Arial" w:hAnsi="Arial" w:cs="Arial"/>
          <w:sz w:val="26"/>
          <w:szCs w:val="26"/>
        </w:rPr>
        <w:t>m 1</w:t>
      </w:r>
      <w:r>
        <w:rPr>
          <w:rFonts w:ascii="Arial" w:hAnsi="Arial" w:cs="Arial"/>
          <w:sz w:val="26"/>
          <w:szCs w:val="26"/>
        </w:rPr>
        <w:t xml:space="preserve"> tháng lập trình Android </w:t>
      </w:r>
    </w:p>
    <w:p w:rsidR="002C2CED" w:rsidRDefault="00C04870" w:rsidP="00262D20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NGHIÊN CỨ</w:t>
      </w:r>
      <w:r w:rsidR="00852CDC">
        <w:rPr>
          <w:rFonts w:ascii="Arial" w:hAnsi="Arial" w:cs="Arial"/>
          <w:b/>
          <w:sz w:val="26"/>
          <w:szCs w:val="26"/>
        </w:rPr>
        <w:t>U</w:t>
      </w:r>
      <w:r w:rsidR="00D651D3">
        <w:rPr>
          <w:rFonts w:ascii="Arial" w:hAnsi="Arial" w:cs="Arial"/>
          <w:b/>
          <w:sz w:val="26"/>
          <w:szCs w:val="26"/>
        </w:rPr>
        <w:t xml:space="preserve"> PHÁT TRIỂN</w:t>
      </w:r>
      <w:r w:rsidR="008400B3">
        <w:rPr>
          <w:rFonts w:ascii="Arial" w:hAnsi="Arial" w:cs="Arial"/>
          <w:b/>
          <w:sz w:val="26"/>
          <w:szCs w:val="26"/>
        </w:rPr>
        <w:t xml:space="preserve"> TRONG QUÁ TRÌNH HỌC TẬP</w:t>
      </w:r>
    </w:p>
    <w:p w:rsidR="00123588" w:rsidRPr="008400B3" w:rsidRDefault="008400B3" w:rsidP="008400B3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Năm 2: </w:t>
      </w:r>
      <w:r w:rsidR="00123588" w:rsidRPr="008400B3">
        <w:rPr>
          <w:rFonts w:ascii="Arial" w:hAnsi="Arial" w:cs="Arial"/>
          <w:sz w:val="26"/>
          <w:szCs w:val="26"/>
        </w:rPr>
        <w:t>Lập trình game ”Đào vàng</w:t>
      </w:r>
      <w:r w:rsidR="0002531E" w:rsidRPr="008400B3">
        <w:rPr>
          <w:rFonts w:ascii="Arial" w:hAnsi="Arial" w:cs="Arial"/>
          <w:sz w:val="26"/>
          <w:szCs w:val="26"/>
        </w:rPr>
        <w:t xml:space="preserve"> cổ điển</w:t>
      </w:r>
      <w:r w:rsidR="00123588" w:rsidRPr="008400B3">
        <w:rPr>
          <w:rFonts w:ascii="Arial" w:hAnsi="Arial" w:cs="Arial"/>
          <w:sz w:val="26"/>
          <w:szCs w:val="26"/>
        </w:rPr>
        <w:t>”</w:t>
      </w:r>
      <w:r w:rsidR="0002531E" w:rsidRPr="008400B3">
        <w:rPr>
          <w:rFonts w:ascii="Arial" w:hAnsi="Arial" w:cs="Arial"/>
          <w:sz w:val="26"/>
          <w:szCs w:val="26"/>
        </w:rPr>
        <w:t xml:space="preserve"> và “Chơi cờ caro”</w:t>
      </w:r>
    </w:p>
    <w:p w:rsidR="0002531E" w:rsidRDefault="0002531E" w:rsidP="0002531E">
      <w:pPr>
        <w:pStyle w:val="ListParagraph"/>
        <w:numPr>
          <w:ilvl w:val="0"/>
          <w:numId w:val="2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Ngôn ngữ lâp trình Java</w:t>
      </w:r>
    </w:p>
    <w:p w:rsidR="0002531E" w:rsidRDefault="008400B3" w:rsidP="0002531E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Năm 3: </w:t>
      </w:r>
      <w:r w:rsidR="0002531E">
        <w:rPr>
          <w:rFonts w:ascii="Arial" w:hAnsi="Arial" w:cs="Arial"/>
          <w:sz w:val="26"/>
          <w:szCs w:val="26"/>
        </w:rPr>
        <w:t>Lập trình Web</w:t>
      </w:r>
      <w:r w:rsidR="003059F3">
        <w:rPr>
          <w:rFonts w:ascii="Arial" w:hAnsi="Arial" w:cs="Arial"/>
          <w:sz w:val="26"/>
          <w:szCs w:val="26"/>
        </w:rPr>
        <w:t xml:space="preserve"> bán hàng</w:t>
      </w:r>
    </w:p>
    <w:p w:rsidR="003059F3" w:rsidRPr="00EC67FD" w:rsidRDefault="003059F3" w:rsidP="00EC67FD">
      <w:pPr>
        <w:pStyle w:val="ListParagraph"/>
        <w:numPr>
          <w:ilvl w:val="0"/>
          <w:numId w:val="2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Ngôn ngữ lâp trình Java sử dụ</w:t>
      </w:r>
      <w:r w:rsidR="00EC67FD">
        <w:rPr>
          <w:rFonts w:ascii="Arial" w:hAnsi="Arial" w:cs="Arial"/>
          <w:sz w:val="26"/>
          <w:szCs w:val="26"/>
        </w:rPr>
        <w:t>ng Jsp</w:t>
      </w:r>
      <w:r>
        <w:rPr>
          <w:rFonts w:ascii="Arial" w:hAnsi="Arial" w:cs="Arial"/>
          <w:sz w:val="26"/>
          <w:szCs w:val="26"/>
        </w:rPr>
        <w:t>-Servlet</w:t>
      </w:r>
    </w:p>
    <w:p w:rsidR="0021462A" w:rsidRPr="00123588" w:rsidRDefault="008400B3" w:rsidP="00123588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Năm 3: </w:t>
      </w:r>
      <w:r w:rsidR="00E35EE5" w:rsidRPr="00123588">
        <w:rPr>
          <w:rFonts w:ascii="Arial" w:hAnsi="Arial" w:cs="Arial"/>
          <w:sz w:val="26"/>
          <w:szCs w:val="26"/>
        </w:rPr>
        <w:t>Tìm hiểu Data mining ”Phân tích tâm lý và quan điểm người dùng”</w:t>
      </w:r>
    </w:p>
    <w:p w:rsidR="00123588" w:rsidRPr="00123588" w:rsidRDefault="00123588" w:rsidP="00123588">
      <w:pPr>
        <w:pStyle w:val="ListParagraph"/>
        <w:numPr>
          <w:ilvl w:val="0"/>
          <w:numId w:val="1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Ngôn ngữ lập trình Java, sử dụng phân tích của Bing Liu về phân tích tâm lý và quan điểm của người dùng</w:t>
      </w:r>
    </w:p>
    <w:p w:rsidR="00123588" w:rsidRDefault="00123588" w:rsidP="0021462A">
      <w:pPr>
        <w:pStyle w:val="ListParagraph"/>
        <w:numPr>
          <w:ilvl w:val="0"/>
          <w:numId w:val="1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module:</w:t>
      </w:r>
    </w:p>
    <w:p w:rsidR="00123588" w:rsidRDefault="00123588" w:rsidP="00123588">
      <w:pPr>
        <w:pStyle w:val="ListParagraph"/>
        <w:numPr>
          <w:ilvl w:val="1"/>
          <w:numId w:val="1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Lấy dữ liệu từ các trang web khác nhau</w:t>
      </w:r>
    </w:p>
    <w:p w:rsidR="00123588" w:rsidRDefault="00123588" w:rsidP="00123588">
      <w:pPr>
        <w:pStyle w:val="ListParagraph"/>
        <w:numPr>
          <w:ilvl w:val="1"/>
          <w:numId w:val="1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Chuẩn xóa và xử lý dữ liệu</w:t>
      </w:r>
    </w:p>
    <w:p w:rsidR="00123588" w:rsidRDefault="00123588" w:rsidP="00123588">
      <w:pPr>
        <w:pStyle w:val="ListParagraph"/>
        <w:numPr>
          <w:ilvl w:val="1"/>
          <w:numId w:val="1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Sử dụng học máy SVM để phân tách quan điểm</w:t>
      </w:r>
    </w:p>
    <w:p w:rsidR="00123588" w:rsidRDefault="008400B3" w:rsidP="00123588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Năm 4: </w:t>
      </w:r>
      <w:r w:rsidR="00123588">
        <w:rPr>
          <w:rFonts w:ascii="Arial" w:hAnsi="Arial" w:cs="Arial"/>
          <w:sz w:val="26"/>
          <w:szCs w:val="26"/>
        </w:rPr>
        <w:t>Làm ứng dụng đọc truyện tranh</w:t>
      </w:r>
      <w:r w:rsidR="0002531E">
        <w:rPr>
          <w:rFonts w:ascii="Arial" w:hAnsi="Arial" w:cs="Arial"/>
          <w:sz w:val="26"/>
          <w:szCs w:val="26"/>
        </w:rPr>
        <w:t xml:space="preserve"> trên nền tảng di động Android</w:t>
      </w:r>
    </w:p>
    <w:p w:rsidR="00123588" w:rsidRDefault="00123588" w:rsidP="00123588">
      <w:pPr>
        <w:pStyle w:val="ListParagraph"/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Ngôn ngữ lâp trình Java.</w:t>
      </w:r>
    </w:p>
    <w:p w:rsidR="00123588" w:rsidRDefault="00123588" w:rsidP="00123588">
      <w:pPr>
        <w:pStyle w:val="ListParagraph"/>
        <w:numPr>
          <w:ilvl w:val="0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module</w:t>
      </w:r>
    </w:p>
    <w:p w:rsidR="00123588" w:rsidRDefault="00123588" w:rsidP="00123588">
      <w:pPr>
        <w:pStyle w:val="ListParagraph"/>
        <w:numPr>
          <w:ilvl w:val="1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Đọc truyện online</w:t>
      </w:r>
    </w:p>
    <w:p w:rsidR="00123588" w:rsidRDefault="00123588" w:rsidP="00123588">
      <w:pPr>
        <w:pStyle w:val="ListParagraph"/>
        <w:numPr>
          <w:ilvl w:val="1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Đọc truyện offline</w:t>
      </w:r>
    </w:p>
    <w:p w:rsidR="00123588" w:rsidRDefault="00123588" w:rsidP="00123588">
      <w:pPr>
        <w:pStyle w:val="ListParagraph"/>
        <w:numPr>
          <w:ilvl w:val="1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Tải truyện</w:t>
      </w:r>
    </w:p>
    <w:p w:rsidR="00123588" w:rsidRPr="00123588" w:rsidRDefault="00123588" w:rsidP="00123588">
      <w:pPr>
        <w:pStyle w:val="ListParagraph"/>
        <w:numPr>
          <w:ilvl w:val="1"/>
          <w:numId w:val="2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Nhớ trang</w:t>
      </w:r>
    </w:p>
    <w:p w:rsidR="001E4BE0" w:rsidRPr="001B25BA" w:rsidRDefault="00660E0F" w:rsidP="00A84AFA">
      <w:pPr>
        <w:spacing w:after="0"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TRÌNH ĐỘ HỌC VẤN</w:t>
      </w:r>
    </w:p>
    <w:p w:rsidR="00B67617" w:rsidRDefault="0021462A" w:rsidP="008E6668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Học Viện Công Nghệ Bưu Chính Viễn Thông</w:t>
      </w:r>
      <w:r w:rsidR="00664AF7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Công nghệ thông tin</w:t>
      </w:r>
      <w:r w:rsidR="00B07305">
        <w:rPr>
          <w:rFonts w:ascii="Arial" w:hAnsi="Arial" w:cs="Arial"/>
          <w:sz w:val="26"/>
          <w:szCs w:val="26"/>
        </w:rPr>
        <w:t>)</w:t>
      </w:r>
      <w:r w:rsidR="004A7D15">
        <w:rPr>
          <w:rFonts w:ascii="Arial" w:hAnsi="Arial" w:cs="Arial"/>
          <w:sz w:val="26"/>
          <w:szCs w:val="26"/>
        </w:rPr>
        <w:t>(2011-2016</w:t>
      </w:r>
      <w:r w:rsidR="00B07305" w:rsidRPr="00805023">
        <w:rPr>
          <w:rFonts w:ascii="Arial" w:hAnsi="Arial" w:cs="Arial"/>
          <w:sz w:val="26"/>
          <w:szCs w:val="26"/>
        </w:rPr>
        <w:t>)</w:t>
      </w:r>
    </w:p>
    <w:p w:rsidR="004057E8" w:rsidRDefault="008E6668" w:rsidP="005D6B13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Chuyên ngành hẹp :</w:t>
      </w:r>
      <w:r w:rsidR="0021462A">
        <w:rPr>
          <w:rFonts w:ascii="Arial" w:hAnsi="Arial" w:cs="Arial"/>
          <w:sz w:val="26"/>
          <w:szCs w:val="26"/>
        </w:rPr>
        <w:t>Công nghệ phần mềm</w:t>
      </w:r>
      <w:r w:rsidR="00A606A2">
        <w:rPr>
          <w:rFonts w:ascii="Arial" w:hAnsi="Arial" w:cs="Arial"/>
          <w:sz w:val="26"/>
          <w:szCs w:val="26"/>
        </w:rPr>
        <w:t>.</w:t>
      </w:r>
    </w:p>
    <w:p w:rsidR="00734CF0" w:rsidRPr="005D6B13" w:rsidRDefault="00734CF0" w:rsidP="005D6B13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Điểm trung bình: 7.8</w:t>
      </w:r>
    </w:p>
    <w:p w:rsidR="0021462A" w:rsidRDefault="0021462A" w:rsidP="00805023">
      <w:pPr>
        <w:tabs>
          <w:tab w:val="left" w:pos="1890"/>
        </w:tabs>
        <w:spacing w:before="240"/>
        <w:jc w:val="center"/>
        <w:rPr>
          <w:rFonts w:ascii="Arial" w:hAnsi="Arial" w:cs="Arial"/>
          <w:b/>
          <w:sz w:val="26"/>
          <w:szCs w:val="26"/>
        </w:rPr>
      </w:pPr>
    </w:p>
    <w:p w:rsidR="00B07305" w:rsidRPr="001B25BA" w:rsidRDefault="00660E0F" w:rsidP="00805023">
      <w:pPr>
        <w:tabs>
          <w:tab w:val="left" w:pos="1890"/>
        </w:tabs>
        <w:spacing w:before="24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KỸ NĂNG</w:t>
      </w:r>
    </w:p>
    <w:p w:rsidR="00B07305" w:rsidRDefault="00B07305" w:rsidP="00242EE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Tiếng Anh (</w:t>
      </w:r>
      <w:r w:rsidR="0021462A">
        <w:rPr>
          <w:rFonts w:ascii="Arial" w:hAnsi="Arial" w:cs="Arial"/>
          <w:sz w:val="26"/>
          <w:szCs w:val="26"/>
        </w:rPr>
        <w:t>có thể đọc hiểu tài liệu</w:t>
      </w:r>
      <w:r>
        <w:rPr>
          <w:rFonts w:ascii="Arial" w:hAnsi="Arial" w:cs="Arial"/>
          <w:sz w:val="26"/>
          <w:szCs w:val="26"/>
        </w:rPr>
        <w:t>)</w:t>
      </w:r>
      <w:r w:rsidR="00507B20">
        <w:rPr>
          <w:rFonts w:ascii="Arial" w:hAnsi="Arial" w:cs="Arial"/>
          <w:sz w:val="26"/>
          <w:szCs w:val="26"/>
        </w:rPr>
        <w:t>.</w:t>
      </w:r>
    </w:p>
    <w:p w:rsidR="000C5BFA" w:rsidRDefault="00004851" w:rsidP="00242EE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fr-FR"/>
        </w:rPr>
      </w:pPr>
      <w:r w:rsidRPr="00335C63">
        <w:rPr>
          <w:rFonts w:ascii="Arial" w:hAnsi="Arial" w:cs="Arial"/>
          <w:sz w:val="26"/>
          <w:szCs w:val="26"/>
          <w:lang w:val="fr-FR"/>
        </w:rPr>
        <w:lastRenderedPageBreak/>
        <w:t xml:space="preserve">Java, </w:t>
      </w:r>
      <w:r w:rsidR="00480CA6">
        <w:rPr>
          <w:rFonts w:ascii="Arial" w:hAnsi="Arial" w:cs="Arial"/>
          <w:sz w:val="26"/>
          <w:szCs w:val="26"/>
          <w:lang w:val="fr-FR"/>
        </w:rPr>
        <w:t>Mysql</w:t>
      </w:r>
      <w:r w:rsidR="0021462A" w:rsidRPr="00335C63">
        <w:rPr>
          <w:rFonts w:ascii="Arial" w:hAnsi="Arial" w:cs="Arial"/>
          <w:sz w:val="26"/>
          <w:szCs w:val="26"/>
          <w:lang w:val="fr-FR"/>
        </w:rPr>
        <w:t xml:space="preserve">, CSS, HTML. </w:t>
      </w:r>
    </w:p>
    <w:p w:rsidR="000B39F5" w:rsidRPr="00335C63" w:rsidRDefault="000B39F5" w:rsidP="00242EE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fr-FR"/>
        </w:rPr>
      </w:pPr>
      <w:r>
        <w:rPr>
          <w:rFonts w:ascii="Arial" w:hAnsi="Arial" w:cs="Arial"/>
          <w:sz w:val="26"/>
          <w:szCs w:val="26"/>
          <w:lang w:val="fr-FR"/>
        </w:rPr>
        <w:t>Sử dụng công cụ</w:t>
      </w:r>
      <w:r w:rsidR="00EB70FC">
        <w:rPr>
          <w:rFonts w:ascii="Arial" w:hAnsi="Arial" w:cs="Arial"/>
          <w:sz w:val="26"/>
          <w:szCs w:val="26"/>
          <w:lang w:val="fr-FR"/>
        </w:rPr>
        <w:t xml:space="preserve"> P</w:t>
      </w:r>
      <w:r>
        <w:rPr>
          <w:rFonts w:ascii="Arial" w:hAnsi="Arial" w:cs="Arial"/>
          <w:sz w:val="26"/>
          <w:szCs w:val="26"/>
          <w:lang w:val="fr-FR"/>
        </w:rPr>
        <w:t>entaho để phân tích dữ liệu và Birt eclipse làm báo cáo động.</w:t>
      </w:r>
    </w:p>
    <w:p w:rsidR="006C284F" w:rsidRPr="001B25BA" w:rsidRDefault="00B07305" w:rsidP="00242EE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Tiện ích văn phòng</w:t>
      </w:r>
      <w:r w:rsidR="00D368B3">
        <w:rPr>
          <w:rFonts w:ascii="Arial" w:hAnsi="Arial" w:cs="Arial"/>
          <w:sz w:val="26"/>
          <w:szCs w:val="26"/>
        </w:rPr>
        <w:t>(Word</w:t>
      </w:r>
      <w:r w:rsidR="0021462A">
        <w:rPr>
          <w:rFonts w:ascii="Arial" w:hAnsi="Arial" w:cs="Arial"/>
          <w:sz w:val="26"/>
          <w:szCs w:val="26"/>
        </w:rPr>
        <w:t xml:space="preserve">, Power-point, </w:t>
      </w:r>
      <w:r w:rsidR="00242EE3" w:rsidRPr="001B25BA">
        <w:rPr>
          <w:rFonts w:ascii="Arial" w:hAnsi="Arial" w:cs="Arial"/>
          <w:sz w:val="26"/>
          <w:szCs w:val="26"/>
        </w:rPr>
        <w:t>Paint)</w:t>
      </w:r>
      <w:r w:rsidR="00507B20">
        <w:rPr>
          <w:rFonts w:ascii="Arial" w:hAnsi="Arial" w:cs="Arial"/>
          <w:sz w:val="26"/>
          <w:szCs w:val="26"/>
        </w:rPr>
        <w:t>.</w:t>
      </w:r>
    </w:p>
    <w:p w:rsidR="00053FFD" w:rsidRDefault="00053FFD" w:rsidP="00242EE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Đam mê</w:t>
      </w:r>
      <w:r w:rsidR="0021462A">
        <w:rPr>
          <w:rFonts w:ascii="Arial" w:hAnsi="Arial" w:cs="Arial"/>
          <w:sz w:val="26"/>
          <w:szCs w:val="26"/>
        </w:rPr>
        <w:t xml:space="preserve"> CNTT, lập trình</w:t>
      </w:r>
      <w:r w:rsidR="003F22AF">
        <w:rPr>
          <w:rFonts w:ascii="Arial" w:hAnsi="Arial" w:cs="Arial"/>
          <w:sz w:val="26"/>
          <w:szCs w:val="26"/>
        </w:rPr>
        <w:t>, có khả năng tự tìm hiểu, học hỏi</w:t>
      </w:r>
      <w:r w:rsidR="0021462A">
        <w:rPr>
          <w:rFonts w:ascii="Arial" w:hAnsi="Arial" w:cs="Arial"/>
          <w:sz w:val="26"/>
          <w:szCs w:val="26"/>
        </w:rPr>
        <w:t xml:space="preserve">. </w:t>
      </w:r>
    </w:p>
    <w:p w:rsidR="00D60FBA" w:rsidRPr="00C36971" w:rsidRDefault="00B07305" w:rsidP="00C369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Kỹ năng giải quyết vấn đề</w:t>
      </w:r>
      <w:r w:rsidR="00C36971">
        <w:rPr>
          <w:rFonts w:ascii="Arial" w:hAnsi="Arial" w:cs="Arial"/>
          <w:sz w:val="26"/>
          <w:szCs w:val="26"/>
        </w:rPr>
        <w:t>, làm việc nhóm.</w:t>
      </w:r>
    </w:p>
    <w:p w:rsidR="00D92F30" w:rsidRPr="004C2428" w:rsidRDefault="00B07305" w:rsidP="008F52D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Lên kế hoạch công việc và quản lý thời gian.</w:t>
      </w:r>
    </w:p>
    <w:p w:rsidR="006E15D1" w:rsidRPr="001B25BA" w:rsidRDefault="00E46D60" w:rsidP="006E15D1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HOẠT ĐỘNG NGOẠI KHÓA</w:t>
      </w:r>
    </w:p>
    <w:p w:rsidR="00B07305" w:rsidRDefault="003F22AF" w:rsidP="00CA0EC4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Chưa có</w:t>
      </w:r>
      <w:r w:rsidR="00B07305">
        <w:rPr>
          <w:rFonts w:ascii="Arial" w:hAnsi="Arial" w:cs="Arial"/>
          <w:sz w:val="26"/>
          <w:szCs w:val="26"/>
        </w:rPr>
        <w:t>.</w:t>
      </w:r>
    </w:p>
    <w:p w:rsidR="002D1D93" w:rsidRDefault="00766CBF" w:rsidP="0075692F">
      <w:pPr>
        <w:tabs>
          <w:tab w:val="left" w:pos="1620"/>
        </w:tabs>
        <w:spacing w:before="240" w:after="0"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THÀNH TÍCH ĐẠT ĐƯỢC</w:t>
      </w:r>
    </w:p>
    <w:p w:rsidR="00766CBF" w:rsidRDefault="003F22AF" w:rsidP="004C2428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Chưa có</w:t>
      </w:r>
      <w:r w:rsidR="00766CBF">
        <w:rPr>
          <w:rFonts w:ascii="Arial" w:hAnsi="Arial" w:cs="Arial"/>
          <w:sz w:val="26"/>
          <w:szCs w:val="26"/>
        </w:rPr>
        <w:t>.</w:t>
      </w:r>
    </w:p>
    <w:p w:rsidR="001E4BE0" w:rsidRPr="001B25BA" w:rsidRDefault="001B44CD" w:rsidP="00F827B2">
      <w:pPr>
        <w:tabs>
          <w:tab w:val="left" w:pos="1620"/>
        </w:tabs>
        <w:spacing w:before="240"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SỞ THÍCH</w:t>
      </w:r>
    </w:p>
    <w:p w:rsidR="00AC2074" w:rsidRPr="001B25BA" w:rsidRDefault="003F22AF" w:rsidP="004F79F1">
      <w:pPr>
        <w:tabs>
          <w:tab w:val="left" w:pos="1620"/>
        </w:tabs>
        <w:spacing w:before="240" w:after="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Chơi thể thao</w:t>
      </w:r>
      <w:r w:rsidR="00325FEA">
        <w:rPr>
          <w:rFonts w:ascii="Arial" w:hAnsi="Arial" w:cs="Arial"/>
          <w:sz w:val="26"/>
          <w:szCs w:val="26"/>
        </w:rPr>
        <w:t>, game</w:t>
      </w:r>
      <w:r>
        <w:rPr>
          <w:rFonts w:ascii="Arial" w:hAnsi="Arial" w:cs="Arial"/>
          <w:sz w:val="26"/>
          <w:szCs w:val="26"/>
        </w:rPr>
        <w:t>, lậ</w:t>
      </w:r>
      <w:r w:rsidR="00E35EE5">
        <w:rPr>
          <w:rFonts w:ascii="Arial" w:hAnsi="Arial" w:cs="Arial"/>
          <w:sz w:val="26"/>
          <w:szCs w:val="26"/>
        </w:rPr>
        <w:t>p trình và tìm hiểu những cái mớ</w:t>
      </w:r>
      <w:r w:rsidR="00EC67FD">
        <w:rPr>
          <w:rFonts w:ascii="Arial" w:hAnsi="Arial" w:cs="Arial"/>
          <w:sz w:val="26"/>
          <w:szCs w:val="26"/>
        </w:rPr>
        <w:t>i.</w:t>
      </w:r>
    </w:p>
    <w:p w:rsidR="00400784" w:rsidRPr="001B25BA" w:rsidRDefault="00400784" w:rsidP="00400784">
      <w:pPr>
        <w:pStyle w:val="ListParagraph"/>
        <w:tabs>
          <w:tab w:val="left" w:pos="1620"/>
          <w:tab w:val="left" w:pos="5130"/>
        </w:tabs>
        <w:spacing w:before="240"/>
        <w:rPr>
          <w:rFonts w:ascii="Arial" w:hAnsi="Arial" w:cs="Arial"/>
          <w:sz w:val="26"/>
          <w:szCs w:val="26"/>
        </w:rPr>
      </w:pPr>
    </w:p>
    <w:sectPr w:rsidR="00400784" w:rsidRPr="001B25BA" w:rsidSect="002F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8FF"/>
    <w:multiLevelType w:val="hybridMultilevel"/>
    <w:tmpl w:val="B056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0E"/>
    <w:multiLevelType w:val="hybridMultilevel"/>
    <w:tmpl w:val="CC72EAC8"/>
    <w:lvl w:ilvl="0" w:tplc="5730639C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6948D9"/>
    <w:multiLevelType w:val="hybridMultilevel"/>
    <w:tmpl w:val="E0A6E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151E0"/>
    <w:multiLevelType w:val="hybridMultilevel"/>
    <w:tmpl w:val="81BA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32273"/>
    <w:multiLevelType w:val="hybridMultilevel"/>
    <w:tmpl w:val="AF62C8E8"/>
    <w:lvl w:ilvl="0" w:tplc="25AC8A78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9B19DB"/>
    <w:multiLevelType w:val="hybridMultilevel"/>
    <w:tmpl w:val="523E8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C1694D"/>
    <w:multiLevelType w:val="hybridMultilevel"/>
    <w:tmpl w:val="D506F2F2"/>
    <w:lvl w:ilvl="0" w:tplc="BB9E27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F1467"/>
    <w:multiLevelType w:val="hybridMultilevel"/>
    <w:tmpl w:val="A956F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2A4E93"/>
    <w:multiLevelType w:val="hybridMultilevel"/>
    <w:tmpl w:val="DAC2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B0107"/>
    <w:multiLevelType w:val="hybridMultilevel"/>
    <w:tmpl w:val="312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4026"/>
    <w:multiLevelType w:val="hybridMultilevel"/>
    <w:tmpl w:val="84B24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3018CB"/>
    <w:multiLevelType w:val="hybridMultilevel"/>
    <w:tmpl w:val="C56AF2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805D5"/>
    <w:multiLevelType w:val="hybridMultilevel"/>
    <w:tmpl w:val="7F6A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441AD"/>
    <w:multiLevelType w:val="hybridMultilevel"/>
    <w:tmpl w:val="76CE32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225B6E"/>
    <w:multiLevelType w:val="hybridMultilevel"/>
    <w:tmpl w:val="BDBA235E"/>
    <w:lvl w:ilvl="0" w:tplc="5730639C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2528BF"/>
    <w:multiLevelType w:val="hybridMultilevel"/>
    <w:tmpl w:val="C990248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541A56"/>
    <w:multiLevelType w:val="hybridMultilevel"/>
    <w:tmpl w:val="35008B06"/>
    <w:lvl w:ilvl="0" w:tplc="36DE2E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CD4965"/>
    <w:multiLevelType w:val="hybridMultilevel"/>
    <w:tmpl w:val="BBCAA3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C760BF"/>
    <w:multiLevelType w:val="hybridMultilevel"/>
    <w:tmpl w:val="A88E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551ECB"/>
    <w:multiLevelType w:val="hybridMultilevel"/>
    <w:tmpl w:val="C5364052"/>
    <w:lvl w:ilvl="0" w:tplc="3510F9E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C7C63"/>
    <w:multiLevelType w:val="hybridMultilevel"/>
    <w:tmpl w:val="71C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F71B9"/>
    <w:multiLevelType w:val="hybridMultilevel"/>
    <w:tmpl w:val="2DDA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132E9"/>
    <w:multiLevelType w:val="hybridMultilevel"/>
    <w:tmpl w:val="04ACB31A"/>
    <w:lvl w:ilvl="0" w:tplc="B2D4247C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C513CE"/>
    <w:multiLevelType w:val="hybridMultilevel"/>
    <w:tmpl w:val="8340D6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753F7"/>
    <w:multiLevelType w:val="hybridMultilevel"/>
    <w:tmpl w:val="C2EEAC4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71247E"/>
    <w:multiLevelType w:val="hybridMultilevel"/>
    <w:tmpl w:val="97CE2B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21"/>
  </w:num>
  <w:num w:numId="7">
    <w:abstractNumId w:val="20"/>
  </w:num>
  <w:num w:numId="8">
    <w:abstractNumId w:val="12"/>
  </w:num>
  <w:num w:numId="9">
    <w:abstractNumId w:val="5"/>
  </w:num>
  <w:num w:numId="10">
    <w:abstractNumId w:val="18"/>
  </w:num>
  <w:num w:numId="11">
    <w:abstractNumId w:val="19"/>
  </w:num>
  <w:num w:numId="12">
    <w:abstractNumId w:val="16"/>
  </w:num>
  <w:num w:numId="13">
    <w:abstractNumId w:val="4"/>
  </w:num>
  <w:num w:numId="14">
    <w:abstractNumId w:val="22"/>
  </w:num>
  <w:num w:numId="15">
    <w:abstractNumId w:val="1"/>
  </w:num>
  <w:num w:numId="16">
    <w:abstractNumId w:val="0"/>
  </w:num>
  <w:num w:numId="17">
    <w:abstractNumId w:val="2"/>
  </w:num>
  <w:num w:numId="18">
    <w:abstractNumId w:val="7"/>
  </w:num>
  <w:num w:numId="19">
    <w:abstractNumId w:val="17"/>
  </w:num>
  <w:num w:numId="20">
    <w:abstractNumId w:val="25"/>
  </w:num>
  <w:num w:numId="21">
    <w:abstractNumId w:val="13"/>
  </w:num>
  <w:num w:numId="22">
    <w:abstractNumId w:val="24"/>
  </w:num>
  <w:num w:numId="23">
    <w:abstractNumId w:val="11"/>
  </w:num>
  <w:num w:numId="24">
    <w:abstractNumId w:val="23"/>
  </w:num>
  <w:num w:numId="25">
    <w:abstractNumId w:val="15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20"/>
  <w:characterSpacingControl w:val="doNotCompress"/>
  <w:compat/>
  <w:rsids>
    <w:rsidRoot w:val="00CA0EC4"/>
    <w:rsid w:val="00001A6C"/>
    <w:rsid w:val="00002214"/>
    <w:rsid w:val="00004638"/>
    <w:rsid w:val="00004851"/>
    <w:rsid w:val="00011AD1"/>
    <w:rsid w:val="0002531E"/>
    <w:rsid w:val="000433A9"/>
    <w:rsid w:val="00053FFD"/>
    <w:rsid w:val="00062581"/>
    <w:rsid w:val="00062E2D"/>
    <w:rsid w:val="000811A0"/>
    <w:rsid w:val="00082C4E"/>
    <w:rsid w:val="000841CD"/>
    <w:rsid w:val="0008560D"/>
    <w:rsid w:val="00086C34"/>
    <w:rsid w:val="00090962"/>
    <w:rsid w:val="000A0151"/>
    <w:rsid w:val="000A1BC2"/>
    <w:rsid w:val="000B36CF"/>
    <w:rsid w:val="000B39F5"/>
    <w:rsid w:val="000B4D3D"/>
    <w:rsid w:val="000C3B2C"/>
    <w:rsid w:val="000C5BFA"/>
    <w:rsid w:val="000D093F"/>
    <w:rsid w:val="000D3AA8"/>
    <w:rsid w:val="000D3AFD"/>
    <w:rsid w:val="000D4D49"/>
    <w:rsid w:val="000E0095"/>
    <w:rsid w:val="000F3919"/>
    <w:rsid w:val="000F57D8"/>
    <w:rsid w:val="00112B9C"/>
    <w:rsid w:val="00113CEE"/>
    <w:rsid w:val="00115444"/>
    <w:rsid w:val="00121874"/>
    <w:rsid w:val="00123588"/>
    <w:rsid w:val="00124519"/>
    <w:rsid w:val="001325D5"/>
    <w:rsid w:val="00134651"/>
    <w:rsid w:val="0014019F"/>
    <w:rsid w:val="0016709A"/>
    <w:rsid w:val="00174691"/>
    <w:rsid w:val="00182781"/>
    <w:rsid w:val="00190871"/>
    <w:rsid w:val="001A134D"/>
    <w:rsid w:val="001A2EF3"/>
    <w:rsid w:val="001A6720"/>
    <w:rsid w:val="001B25BA"/>
    <w:rsid w:val="001B3870"/>
    <w:rsid w:val="001B44CD"/>
    <w:rsid w:val="001B5857"/>
    <w:rsid w:val="001B66BC"/>
    <w:rsid w:val="001C6775"/>
    <w:rsid w:val="001D5B22"/>
    <w:rsid w:val="001E3CE5"/>
    <w:rsid w:val="001E4BE0"/>
    <w:rsid w:val="001E630C"/>
    <w:rsid w:val="001E6CA2"/>
    <w:rsid w:val="001F0F9D"/>
    <w:rsid w:val="001F6E02"/>
    <w:rsid w:val="002004C6"/>
    <w:rsid w:val="0021462A"/>
    <w:rsid w:val="00214703"/>
    <w:rsid w:val="00220388"/>
    <w:rsid w:val="00232262"/>
    <w:rsid w:val="00241A75"/>
    <w:rsid w:val="00242EE3"/>
    <w:rsid w:val="0024525C"/>
    <w:rsid w:val="0024573E"/>
    <w:rsid w:val="002474EE"/>
    <w:rsid w:val="00247AAF"/>
    <w:rsid w:val="002525E2"/>
    <w:rsid w:val="0025488A"/>
    <w:rsid w:val="00262D20"/>
    <w:rsid w:val="00272070"/>
    <w:rsid w:val="00272708"/>
    <w:rsid w:val="002742D5"/>
    <w:rsid w:val="00286336"/>
    <w:rsid w:val="002A590B"/>
    <w:rsid w:val="002C2CED"/>
    <w:rsid w:val="002C7E52"/>
    <w:rsid w:val="002D1D93"/>
    <w:rsid w:val="002D5B59"/>
    <w:rsid w:val="002E0578"/>
    <w:rsid w:val="002E6C0E"/>
    <w:rsid w:val="002F48D8"/>
    <w:rsid w:val="002F7079"/>
    <w:rsid w:val="00300173"/>
    <w:rsid w:val="00304DAF"/>
    <w:rsid w:val="003059F3"/>
    <w:rsid w:val="00316F19"/>
    <w:rsid w:val="00325FEA"/>
    <w:rsid w:val="00335C63"/>
    <w:rsid w:val="00347EF4"/>
    <w:rsid w:val="00354614"/>
    <w:rsid w:val="0035643B"/>
    <w:rsid w:val="00357439"/>
    <w:rsid w:val="00362AAA"/>
    <w:rsid w:val="00362B94"/>
    <w:rsid w:val="00373B35"/>
    <w:rsid w:val="00373F06"/>
    <w:rsid w:val="00384C59"/>
    <w:rsid w:val="00387699"/>
    <w:rsid w:val="00393286"/>
    <w:rsid w:val="00395738"/>
    <w:rsid w:val="003B096A"/>
    <w:rsid w:val="003B3A31"/>
    <w:rsid w:val="003C1743"/>
    <w:rsid w:val="003C7516"/>
    <w:rsid w:val="003D2B0C"/>
    <w:rsid w:val="003D2EA4"/>
    <w:rsid w:val="003D44C0"/>
    <w:rsid w:val="003E7FEF"/>
    <w:rsid w:val="003F22AF"/>
    <w:rsid w:val="003F7BA2"/>
    <w:rsid w:val="00400784"/>
    <w:rsid w:val="004057E8"/>
    <w:rsid w:val="004128DE"/>
    <w:rsid w:val="004331EC"/>
    <w:rsid w:val="004338AC"/>
    <w:rsid w:val="00435FC1"/>
    <w:rsid w:val="0043765D"/>
    <w:rsid w:val="00440819"/>
    <w:rsid w:val="0044671D"/>
    <w:rsid w:val="004547F9"/>
    <w:rsid w:val="00456DB2"/>
    <w:rsid w:val="004605D8"/>
    <w:rsid w:val="00471CC8"/>
    <w:rsid w:val="00477903"/>
    <w:rsid w:val="00480CA6"/>
    <w:rsid w:val="004812A8"/>
    <w:rsid w:val="004A2E0C"/>
    <w:rsid w:val="004A393A"/>
    <w:rsid w:val="004A6237"/>
    <w:rsid w:val="004A7D15"/>
    <w:rsid w:val="004C2428"/>
    <w:rsid w:val="004C33A0"/>
    <w:rsid w:val="004D3EF4"/>
    <w:rsid w:val="004D490E"/>
    <w:rsid w:val="004E3D1E"/>
    <w:rsid w:val="004E5625"/>
    <w:rsid w:val="004F2AA5"/>
    <w:rsid w:val="004F79F1"/>
    <w:rsid w:val="00500D9F"/>
    <w:rsid w:val="00507B20"/>
    <w:rsid w:val="0051346A"/>
    <w:rsid w:val="005175AD"/>
    <w:rsid w:val="00521F47"/>
    <w:rsid w:val="00522080"/>
    <w:rsid w:val="00524D35"/>
    <w:rsid w:val="005313B0"/>
    <w:rsid w:val="00533217"/>
    <w:rsid w:val="00534394"/>
    <w:rsid w:val="005347A7"/>
    <w:rsid w:val="005519AF"/>
    <w:rsid w:val="00556793"/>
    <w:rsid w:val="00560FF2"/>
    <w:rsid w:val="005735FD"/>
    <w:rsid w:val="00573680"/>
    <w:rsid w:val="0058754B"/>
    <w:rsid w:val="00593C38"/>
    <w:rsid w:val="005B248A"/>
    <w:rsid w:val="005B7694"/>
    <w:rsid w:val="005C2E54"/>
    <w:rsid w:val="005C7D32"/>
    <w:rsid w:val="005D6B13"/>
    <w:rsid w:val="005D7D11"/>
    <w:rsid w:val="005E266C"/>
    <w:rsid w:val="005E6E38"/>
    <w:rsid w:val="006107F3"/>
    <w:rsid w:val="00612CA7"/>
    <w:rsid w:val="0062326E"/>
    <w:rsid w:val="0063076C"/>
    <w:rsid w:val="0064237A"/>
    <w:rsid w:val="00644DFB"/>
    <w:rsid w:val="0064564C"/>
    <w:rsid w:val="00652818"/>
    <w:rsid w:val="00656650"/>
    <w:rsid w:val="00656E18"/>
    <w:rsid w:val="00660E0F"/>
    <w:rsid w:val="006647ED"/>
    <w:rsid w:val="00664AF7"/>
    <w:rsid w:val="00666DF6"/>
    <w:rsid w:val="00675D19"/>
    <w:rsid w:val="0067637D"/>
    <w:rsid w:val="00676514"/>
    <w:rsid w:val="0067659A"/>
    <w:rsid w:val="00681178"/>
    <w:rsid w:val="00685C1B"/>
    <w:rsid w:val="00693280"/>
    <w:rsid w:val="00694C94"/>
    <w:rsid w:val="00696682"/>
    <w:rsid w:val="006A039E"/>
    <w:rsid w:val="006A28EE"/>
    <w:rsid w:val="006B1916"/>
    <w:rsid w:val="006B5624"/>
    <w:rsid w:val="006C284F"/>
    <w:rsid w:val="006C5A99"/>
    <w:rsid w:val="006C7C40"/>
    <w:rsid w:val="006E15D1"/>
    <w:rsid w:val="0071158C"/>
    <w:rsid w:val="00717D51"/>
    <w:rsid w:val="00726EBF"/>
    <w:rsid w:val="00730C38"/>
    <w:rsid w:val="00734CF0"/>
    <w:rsid w:val="00737C81"/>
    <w:rsid w:val="007510C0"/>
    <w:rsid w:val="0075559B"/>
    <w:rsid w:val="0075692F"/>
    <w:rsid w:val="00763D76"/>
    <w:rsid w:val="00766CBF"/>
    <w:rsid w:val="007758A1"/>
    <w:rsid w:val="00777419"/>
    <w:rsid w:val="00780659"/>
    <w:rsid w:val="007837EE"/>
    <w:rsid w:val="00784404"/>
    <w:rsid w:val="00790ACB"/>
    <w:rsid w:val="0079425E"/>
    <w:rsid w:val="007A030D"/>
    <w:rsid w:val="007A2572"/>
    <w:rsid w:val="007B28C9"/>
    <w:rsid w:val="007B334E"/>
    <w:rsid w:val="007B4DCC"/>
    <w:rsid w:val="007C4FFE"/>
    <w:rsid w:val="007D1BE1"/>
    <w:rsid w:val="007D5B33"/>
    <w:rsid w:val="007E71C5"/>
    <w:rsid w:val="00802EC4"/>
    <w:rsid w:val="00805023"/>
    <w:rsid w:val="00807883"/>
    <w:rsid w:val="00807CB6"/>
    <w:rsid w:val="008147C7"/>
    <w:rsid w:val="00816AE6"/>
    <w:rsid w:val="008259D4"/>
    <w:rsid w:val="008400B3"/>
    <w:rsid w:val="00852877"/>
    <w:rsid w:val="00852CDC"/>
    <w:rsid w:val="00857A61"/>
    <w:rsid w:val="008600E2"/>
    <w:rsid w:val="0086189F"/>
    <w:rsid w:val="008746C4"/>
    <w:rsid w:val="00875366"/>
    <w:rsid w:val="0088017A"/>
    <w:rsid w:val="008804D0"/>
    <w:rsid w:val="008806F8"/>
    <w:rsid w:val="008852C5"/>
    <w:rsid w:val="0088640B"/>
    <w:rsid w:val="008905FB"/>
    <w:rsid w:val="00891FEB"/>
    <w:rsid w:val="008922B9"/>
    <w:rsid w:val="00896BA2"/>
    <w:rsid w:val="008A6921"/>
    <w:rsid w:val="008B48F6"/>
    <w:rsid w:val="008D366F"/>
    <w:rsid w:val="008E2FDC"/>
    <w:rsid w:val="008E6668"/>
    <w:rsid w:val="008E764D"/>
    <w:rsid w:val="008F4670"/>
    <w:rsid w:val="008F52D3"/>
    <w:rsid w:val="00913BF3"/>
    <w:rsid w:val="00922307"/>
    <w:rsid w:val="009228D0"/>
    <w:rsid w:val="009228F6"/>
    <w:rsid w:val="00925695"/>
    <w:rsid w:val="009319AB"/>
    <w:rsid w:val="00931ABC"/>
    <w:rsid w:val="009366B7"/>
    <w:rsid w:val="00993C0C"/>
    <w:rsid w:val="00994CC5"/>
    <w:rsid w:val="009A1585"/>
    <w:rsid w:val="009A2F7E"/>
    <w:rsid w:val="009A4FD3"/>
    <w:rsid w:val="009B01FD"/>
    <w:rsid w:val="009B2103"/>
    <w:rsid w:val="009B50A1"/>
    <w:rsid w:val="009D5FE5"/>
    <w:rsid w:val="009E3309"/>
    <w:rsid w:val="009E6113"/>
    <w:rsid w:val="009F44E6"/>
    <w:rsid w:val="009F509C"/>
    <w:rsid w:val="009F51FC"/>
    <w:rsid w:val="00A00B81"/>
    <w:rsid w:val="00A01AE8"/>
    <w:rsid w:val="00A06090"/>
    <w:rsid w:val="00A11476"/>
    <w:rsid w:val="00A205D2"/>
    <w:rsid w:val="00A30FE6"/>
    <w:rsid w:val="00A330C8"/>
    <w:rsid w:val="00A36B47"/>
    <w:rsid w:val="00A41FC5"/>
    <w:rsid w:val="00A46A2F"/>
    <w:rsid w:val="00A57BD2"/>
    <w:rsid w:val="00A57F56"/>
    <w:rsid w:val="00A606A2"/>
    <w:rsid w:val="00A84AFA"/>
    <w:rsid w:val="00A85E6D"/>
    <w:rsid w:val="00AA61D0"/>
    <w:rsid w:val="00AB5A55"/>
    <w:rsid w:val="00AC0168"/>
    <w:rsid w:val="00AC2074"/>
    <w:rsid w:val="00AD51D0"/>
    <w:rsid w:val="00AE5E21"/>
    <w:rsid w:val="00B01D34"/>
    <w:rsid w:val="00B02678"/>
    <w:rsid w:val="00B04DCC"/>
    <w:rsid w:val="00B07305"/>
    <w:rsid w:val="00B21049"/>
    <w:rsid w:val="00B23628"/>
    <w:rsid w:val="00B254B3"/>
    <w:rsid w:val="00B30646"/>
    <w:rsid w:val="00B3084A"/>
    <w:rsid w:val="00B33642"/>
    <w:rsid w:val="00B34434"/>
    <w:rsid w:val="00B34DAF"/>
    <w:rsid w:val="00B4297F"/>
    <w:rsid w:val="00B50BEE"/>
    <w:rsid w:val="00B51C8A"/>
    <w:rsid w:val="00B53632"/>
    <w:rsid w:val="00B55ADE"/>
    <w:rsid w:val="00B5764E"/>
    <w:rsid w:val="00B57EE8"/>
    <w:rsid w:val="00B61883"/>
    <w:rsid w:val="00B67617"/>
    <w:rsid w:val="00B77B97"/>
    <w:rsid w:val="00BA0EC8"/>
    <w:rsid w:val="00BB2D95"/>
    <w:rsid w:val="00BC08B6"/>
    <w:rsid w:val="00BC2052"/>
    <w:rsid w:val="00C025E9"/>
    <w:rsid w:val="00C04870"/>
    <w:rsid w:val="00C04AF5"/>
    <w:rsid w:val="00C114AD"/>
    <w:rsid w:val="00C14724"/>
    <w:rsid w:val="00C21541"/>
    <w:rsid w:val="00C3412C"/>
    <w:rsid w:val="00C36971"/>
    <w:rsid w:val="00C43807"/>
    <w:rsid w:val="00C4684B"/>
    <w:rsid w:val="00C61902"/>
    <w:rsid w:val="00C80AA8"/>
    <w:rsid w:val="00CA0EC4"/>
    <w:rsid w:val="00CB29F6"/>
    <w:rsid w:val="00CB3A02"/>
    <w:rsid w:val="00CC20C7"/>
    <w:rsid w:val="00CE0346"/>
    <w:rsid w:val="00CE36C9"/>
    <w:rsid w:val="00CF39FD"/>
    <w:rsid w:val="00CF6E62"/>
    <w:rsid w:val="00D06BE2"/>
    <w:rsid w:val="00D16B2E"/>
    <w:rsid w:val="00D219EB"/>
    <w:rsid w:val="00D32328"/>
    <w:rsid w:val="00D368B3"/>
    <w:rsid w:val="00D60FBA"/>
    <w:rsid w:val="00D651D3"/>
    <w:rsid w:val="00D71A36"/>
    <w:rsid w:val="00D74906"/>
    <w:rsid w:val="00D750EC"/>
    <w:rsid w:val="00D80EE0"/>
    <w:rsid w:val="00D80F73"/>
    <w:rsid w:val="00D85A98"/>
    <w:rsid w:val="00D92C93"/>
    <w:rsid w:val="00D92F30"/>
    <w:rsid w:val="00D94859"/>
    <w:rsid w:val="00DA4B42"/>
    <w:rsid w:val="00DB37E7"/>
    <w:rsid w:val="00DB761A"/>
    <w:rsid w:val="00DC3BDB"/>
    <w:rsid w:val="00DC7CCF"/>
    <w:rsid w:val="00DD0EBF"/>
    <w:rsid w:val="00DD5124"/>
    <w:rsid w:val="00DF5EB4"/>
    <w:rsid w:val="00E02F32"/>
    <w:rsid w:val="00E032F7"/>
    <w:rsid w:val="00E042D1"/>
    <w:rsid w:val="00E25178"/>
    <w:rsid w:val="00E3178F"/>
    <w:rsid w:val="00E34DEF"/>
    <w:rsid w:val="00E35CAD"/>
    <w:rsid w:val="00E35EE5"/>
    <w:rsid w:val="00E46D60"/>
    <w:rsid w:val="00E46E3E"/>
    <w:rsid w:val="00E56B6E"/>
    <w:rsid w:val="00E76A5B"/>
    <w:rsid w:val="00E85295"/>
    <w:rsid w:val="00E864A9"/>
    <w:rsid w:val="00E87C52"/>
    <w:rsid w:val="00E92FF7"/>
    <w:rsid w:val="00EA32CC"/>
    <w:rsid w:val="00EA45AC"/>
    <w:rsid w:val="00EB0EAF"/>
    <w:rsid w:val="00EB4B6C"/>
    <w:rsid w:val="00EB52C6"/>
    <w:rsid w:val="00EB70FC"/>
    <w:rsid w:val="00EB7683"/>
    <w:rsid w:val="00EC67FD"/>
    <w:rsid w:val="00EC6A8A"/>
    <w:rsid w:val="00ED02A3"/>
    <w:rsid w:val="00ED4841"/>
    <w:rsid w:val="00EE309D"/>
    <w:rsid w:val="00EE5793"/>
    <w:rsid w:val="00F02B33"/>
    <w:rsid w:val="00F15DB3"/>
    <w:rsid w:val="00F16EFC"/>
    <w:rsid w:val="00F310BE"/>
    <w:rsid w:val="00F43FEC"/>
    <w:rsid w:val="00F502A5"/>
    <w:rsid w:val="00F535C3"/>
    <w:rsid w:val="00F5632E"/>
    <w:rsid w:val="00F56687"/>
    <w:rsid w:val="00F7156A"/>
    <w:rsid w:val="00F827B2"/>
    <w:rsid w:val="00F87F8A"/>
    <w:rsid w:val="00FA323E"/>
    <w:rsid w:val="00FA405B"/>
    <w:rsid w:val="00FA4296"/>
    <w:rsid w:val="00FA464F"/>
    <w:rsid w:val="00FA4D35"/>
    <w:rsid w:val="00FA7117"/>
    <w:rsid w:val="00FB29DB"/>
    <w:rsid w:val="00FB5667"/>
    <w:rsid w:val="00FC5A3E"/>
    <w:rsid w:val="00FC669F"/>
    <w:rsid w:val="00FC6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A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A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A3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A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A31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E0"/>
    <w:pPr>
      <w:ind w:left="720"/>
      <w:contextualSpacing/>
    </w:pPr>
  </w:style>
  <w:style w:type="character" w:styleId="Hyperlink">
    <w:name w:val="Hyperlink"/>
    <w:uiPriority w:val="99"/>
    <w:unhideWhenUsed/>
    <w:rsid w:val="007774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1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41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3A3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3B3A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B3A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B3A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B3A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B3A31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CE36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ng\Xin%20viec%20(Sep-Oct'12)\Cirriculum%20Vitae%20Nguyen%20Minh%20Trang%20(Sep'1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Cirriculum Vitae Nguyen Minh Trang (Sep'12).dot</Template>
  <TotalTime>223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QVA</dc:creator>
  <cp:keywords/>
  <cp:lastModifiedBy>GBCenter</cp:lastModifiedBy>
  <cp:revision>99</cp:revision>
  <cp:lastPrinted>2013-05-28T06:18:00Z</cp:lastPrinted>
  <dcterms:created xsi:type="dcterms:W3CDTF">2013-05-28T06:15:00Z</dcterms:created>
  <dcterms:modified xsi:type="dcterms:W3CDTF">2016-01-18T03:38:00Z</dcterms:modified>
</cp:coreProperties>
</file>