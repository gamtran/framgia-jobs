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BFB" w:rsidRPr="00EC03A7" w:rsidRDefault="002331A4" w:rsidP="007C09DF">
      <w:pPr>
        <w:tabs>
          <w:tab w:val="right" w:pos="9360"/>
        </w:tabs>
        <w:spacing w:after="120"/>
        <w:ind w:left="1440"/>
        <w:jc w:val="center"/>
        <w:rPr>
          <w:rFonts w:ascii="Times New Roman" w:hAnsi="Times New Roman"/>
          <w:b/>
          <w:sz w:val="52"/>
          <w:szCs w:val="52"/>
        </w:rPr>
      </w:pPr>
      <w:r w:rsidRPr="00EC03A7">
        <w:rPr>
          <w:rFonts w:ascii="Times New Roman" w:hAnsi="Times New Roman"/>
          <w:b/>
          <w:sz w:val="52"/>
          <w:szCs w:val="52"/>
        </w:rPr>
        <w:t>CURRICULUM VITAE</w:t>
      </w:r>
    </w:p>
    <w:p w:rsidR="00757BFB" w:rsidRPr="00EC03A7" w:rsidRDefault="002B7E3E" w:rsidP="00757BFB">
      <w:pPr>
        <w:tabs>
          <w:tab w:val="right" w:pos="9360"/>
        </w:tabs>
        <w:spacing w:after="1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TRƯƠNG VĂN TÙNG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09"/>
        <w:gridCol w:w="4962"/>
        <w:gridCol w:w="3177"/>
      </w:tblGrid>
      <w:tr w:rsidR="00416AF6" w:rsidRPr="00EC03A7" w:rsidTr="00416AF6">
        <w:trPr>
          <w:trHeight w:val="444"/>
        </w:trPr>
        <w:tc>
          <w:tcPr>
            <w:tcW w:w="1809" w:type="dxa"/>
            <w:shd w:val="clear" w:color="auto" w:fill="auto"/>
          </w:tcPr>
          <w:p w:rsidR="00416AF6" w:rsidRPr="00EC03A7" w:rsidRDefault="00EC03A7" w:rsidP="006E1EAD">
            <w:pPr>
              <w:tabs>
                <w:tab w:val="right" w:pos="9360"/>
              </w:tabs>
              <w:spacing w:after="120"/>
              <w:jc w:val="right"/>
              <w:rPr>
                <w:rFonts w:ascii="Times New Roman" w:hAnsi="Times New Roman"/>
                <w:b/>
                <w:sz w:val="36"/>
                <w:szCs w:val="40"/>
              </w:rPr>
            </w:pPr>
            <w:r>
              <w:rPr>
                <w:rFonts w:ascii="Times New Roman" w:hAnsi="Times New Roman"/>
                <w:i/>
                <w:sz w:val="24"/>
                <w:szCs w:val="21"/>
              </w:rPr>
              <w:t>Giới tính</w:t>
            </w:r>
            <w:r w:rsidR="00416AF6" w:rsidRPr="00EC03A7">
              <w:rPr>
                <w:rFonts w:ascii="Times New Roman" w:hAnsi="Times New Roman"/>
                <w:i/>
                <w:sz w:val="24"/>
                <w:szCs w:val="21"/>
              </w:rPr>
              <w:t>:</w:t>
            </w:r>
          </w:p>
        </w:tc>
        <w:tc>
          <w:tcPr>
            <w:tcW w:w="4962" w:type="dxa"/>
            <w:shd w:val="clear" w:color="auto" w:fill="auto"/>
          </w:tcPr>
          <w:p w:rsidR="00416AF6" w:rsidRPr="00EC03A7" w:rsidRDefault="00EC03A7" w:rsidP="00F14674">
            <w:pPr>
              <w:tabs>
                <w:tab w:val="right" w:pos="10065"/>
              </w:tabs>
              <w:jc w:val="both"/>
              <w:rPr>
                <w:rFonts w:ascii="Times New Roman" w:hAnsi="Times New Roman"/>
                <w:sz w:val="24"/>
                <w:szCs w:val="21"/>
              </w:rPr>
            </w:pPr>
            <w:r>
              <w:rPr>
                <w:rFonts w:ascii="Times New Roman" w:hAnsi="Times New Roman"/>
                <w:sz w:val="24"/>
                <w:szCs w:val="21"/>
              </w:rPr>
              <w:t>Nam</w:t>
            </w:r>
          </w:p>
        </w:tc>
        <w:tc>
          <w:tcPr>
            <w:tcW w:w="3177" w:type="dxa"/>
            <w:vMerge w:val="restart"/>
          </w:tcPr>
          <w:p w:rsidR="00416AF6" w:rsidRPr="00EC03A7" w:rsidRDefault="002B7E3E" w:rsidP="00416AF6">
            <w:pPr>
              <w:tabs>
                <w:tab w:val="right" w:pos="10065"/>
              </w:tabs>
              <w:jc w:val="right"/>
              <w:rPr>
                <w:rFonts w:ascii="Times New Roman" w:hAnsi="Times New Roman"/>
                <w:sz w:val="24"/>
                <w:szCs w:val="21"/>
              </w:rPr>
            </w:pPr>
            <w:r>
              <w:rPr>
                <w:rFonts w:ascii="Times New Roman" w:hAnsi="Times New Roman"/>
                <w:noProof/>
                <w:sz w:val="24"/>
                <w:szCs w:val="21"/>
              </w:rPr>
              <w:drawing>
                <wp:inline distT="0" distB="0" distL="0" distR="0" wp14:anchorId="1AD2D282" wp14:editId="24E28CDC">
                  <wp:extent cx="1804903" cy="2220686"/>
                  <wp:effectExtent l="0" t="0" r="0" b="0"/>
                  <wp:docPr id="1" name="Picture 1" descr="C:\Users\KDPBKHN\Desktop\1011406_482649435148983_101416496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DPBKHN\Desktop\1011406_482649435148983_101416496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4932" cy="2220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AF6" w:rsidRPr="00EC03A7" w:rsidTr="00416AF6">
        <w:trPr>
          <w:trHeight w:val="444"/>
        </w:trPr>
        <w:tc>
          <w:tcPr>
            <w:tcW w:w="1809" w:type="dxa"/>
            <w:shd w:val="clear" w:color="auto" w:fill="auto"/>
          </w:tcPr>
          <w:p w:rsidR="00416AF6" w:rsidRPr="00EC03A7" w:rsidRDefault="003E0627" w:rsidP="003E0627">
            <w:pPr>
              <w:tabs>
                <w:tab w:val="right" w:pos="9360"/>
              </w:tabs>
              <w:spacing w:after="120"/>
              <w:jc w:val="center"/>
              <w:rPr>
                <w:rFonts w:ascii="Times New Roman" w:hAnsi="Times New Roman"/>
                <w:i/>
                <w:sz w:val="24"/>
                <w:szCs w:val="21"/>
              </w:rPr>
            </w:pPr>
            <w:r>
              <w:rPr>
                <w:rFonts w:ascii="Times New Roman" w:hAnsi="Times New Roman"/>
                <w:i/>
                <w:sz w:val="24"/>
                <w:szCs w:val="21"/>
              </w:rPr>
              <w:t xml:space="preserve">         </w:t>
            </w:r>
            <w:r w:rsidR="00EC03A7">
              <w:rPr>
                <w:rFonts w:ascii="Times New Roman" w:hAnsi="Times New Roman"/>
                <w:i/>
                <w:sz w:val="24"/>
                <w:szCs w:val="21"/>
              </w:rPr>
              <w:t>Ngày sinh</w:t>
            </w:r>
            <w:r w:rsidR="00416AF6" w:rsidRPr="00EC03A7">
              <w:rPr>
                <w:rFonts w:ascii="Times New Roman" w:hAnsi="Times New Roman"/>
                <w:i/>
                <w:sz w:val="24"/>
                <w:szCs w:val="21"/>
              </w:rPr>
              <w:t>:</w:t>
            </w:r>
          </w:p>
        </w:tc>
        <w:tc>
          <w:tcPr>
            <w:tcW w:w="4962" w:type="dxa"/>
            <w:shd w:val="clear" w:color="auto" w:fill="auto"/>
          </w:tcPr>
          <w:p w:rsidR="00416AF6" w:rsidRPr="00EC03A7" w:rsidRDefault="00416AF6" w:rsidP="002B7E3E">
            <w:pPr>
              <w:tabs>
                <w:tab w:val="right" w:pos="10065"/>
              </w:tabs>
              <w:jc w:val="both"/>
              <w:rPr>
                <w:rFonts w:ascii="Times New Roman" w:hAnsi="Times New Roman"/>
                <w:sz w:val="24"/>
                <w:szCs w:val="21"/>
              </w:rPr>
            </w:pPr>
            <w:r w:rsidRPr="00EC03A7">
              <w:rPr>
                <w:rFonts w:ascii="Times New Roman" w:hAnsi="Times New Roman"/>
                <w:sz w:val="24"/>
                <w:szCs w:val="21"/>
              </w:rPr>
              <w:t>0</w:t>
            </w:r>
            <w:r w:rsidR="002B7E3E">
              <w:rPr>
                <w:rFonts w:ascii="Times New Roman" w:hAnsi="Times New Roman"/>
                <w:sz w:val="24"/>
                <w:szCs w:val="21"/>
              </w:rPr>
              <w:t>3</w:t>
            </w:r>
            <w:r w:rsidRPr="00EC03A7">
              <w:rPr>
                <w:rFonts w:ascii="Times New Roman" w:hAnsi="Times New Roman"/>
                <w:sz w:val="24"/>
                <w:szCs w:val="21"/>
              </w:rPr>
              <w:t>/</w:t>
            </w:r>
            <w:r w:rsidR="002B7E3E">
              <w:rPr>
                <w:rFonts w:ascii="Times New Roman" w:hAnsi="Times New Roman"/>
                <w:sz w:val="24"/>
                <w:szCs w:val="21"/>
              </w:rPr>
              <w:t>08</w:t>
            </w:r>
            <w:r w:rsidRPr="00EC03A7">
              <w:rPr>
                <w:rFonts w:ascii="Times New Roman" w:hAnsi="Times New Roman"/>
                <w:sz w:val="24"/>
                <w:szCs w:val="21"/>
              </w:rPr>
              <w:t>/199</w:t>
            </w:r>
            <w:r w:rsidR="002B7E3E">
              <w:rPr>
                <w:rFonts w:ascii="Times New Roman" w:hAnsi="Times New Roman"/>
                <w:sz w:val="24"/>
                <w:szCs w:val="21"/>
              </w:rPr>
              <w:t>0</w:t>
            </w:r>
          </w:p>
        </w:tc>
        <w:tc>
          <w:tcPr>
            <w:tcW w:w="3177" w:type="dxa"/>
            <w:vMerge/>
          </w:tcPr>
          <w:p w:rsidR="00416AF6" w:rsidRPr="00EC03A7" w:rsidRDefault="00416AF6" w:rsidP="00F14674">
            <w:pPr>
              <w:tabs>
                <w:tab w:val="right" w:pos="10065"/>
              </w:tabs>
              <w:jc w:val="both"/>
              <w:rPr>
                <w:rFonts w:ascii="Times New Roman" w:hAnsi="Times New Roman"/>
                <w:sz w:val="24"/>
                <w:szCs w:val="21"/>
              </w:rPr>
            </w:pPr>
          </w:p>
        </w:tc>
      </w:tr>
      <w:tr w:rsidR="00416AF6" w:rsidRPr="00EC03A7" w:rsidTr="00416AF6">
        <w:trPr>
          <w:trHeight w:val="432"/>
        </w:trPr>
        <w:tc>
          <w:tcPr>
            <w:tcW w:w="1809" w:type="dxa"/>
            <w:shd w:val="clear" w:color="auto" w:fill="auto"/>
          </w:tcPr>
          <w:p w:rsidR="00416AF6" w:rsidRPr="00EC03A7" w:rsidRDefault="003E0627" w:rsidP="003E0627">
            <w:pPr>
              <w:tabs>
                <w:tab w:val="right" w:pos="9360"/>
              </w:tabs>
              <w:spacing w:after="120"/>
              <w:jc w:val="center"/>
              <w:rPr>
                <w:rFonts w:ascii="Times New Roman" w:hAnsi="Times New Roman"/>
                <w:b/>
                <w:sz w:val="36"/>
                <w:szCs w:val="40"/>
              </w:rPr>
            </w:pPr>
            <w:r>
              <w:rPr>
                <w:rFonts w:ascii="Times New Roman" w:hAnsi="Times New Roman"/>
                <w:i/>
                <w:sz w:val="24"/>
                <w:szCs w:val="21"/>
              </w:rPr>
              <w:t xml:space="preserve">    </w:t>
            </w:r>
            <w:r w:rsidR="00EC03A7">
              <w:rPr>
                <w:rFonts w:ascii="Times New Roman" w:hAnsi="Times New Roman"/>
                <w:i/>
                <w:sz w:val="24"/>
                <w:szCs w:val="21"/>
              </w:rPr>
              <w:t>Địa chỉ</w:t>
            </w:r>
            <w:r w:rsidR="00416AF6" w:rsidRPr="00EC03A7">
              <w:rPr>
                <w:rFonts w:ascii="Times New Roman" w:hAnsi="Times New Roman"/>
                <w:i/>
                <w:sz w:val="24"/>
                <w:szCs w:val="21"/>
              </w:rPr>
              <w:t>:</w:t>
            </w:r>
          </w:p>
        </w:tc>
        <w:tc>
          <w:tcPr>
            <w:tcW w:w="4962" w:type="dxa"/>
            <w:shd w:val="clear" w:color="auto" w:fill="auto"/>
          </w:tcPr>
          <w:p w:rsidR="00416AF6" w:rsidRDefault="002B7E3E" w:rsidP="00F14674">
            <w:pPr>
              <w:tabs>
                <w:tab w:val="right" w:pos="10065"/>
              </w:tabs>
              <w:jc w:val="both"/>
              <w:rPr>
                <w:rFonts w:ascii="Times New Roman" w:hAnsi="Times New Roman"/>
                <w:sz w:val="24"/>
                <w:szCs w:val="21"/>
              </w:rPr>
            </w:pPr>
            <w:r>
              <w:rPr>
                <w:rFonts w:ascii="Times New Roman" w:hAnsi="Times New Roman"/>
                <w:sz w:val="24"/>
                <w:szCs w:val="21"/>
              </w:rPr>
              <w:t>Thôn thống nhất, Xã thủ sĩ, Huyện Tiên Lữ,</w:t>
            </w:r>
          </w:p>
          <w:p w:rsidR="002B7E3E" w:rsidRPr="00EC03A7" w:rsidRDefault="002B7E3E" w:rsidP="00F14674">
            <w:pPr>
              <w:tabs>
                <w:tab w:val="right" w:pos="10065"/>
              </w:tabs>
              <w:jc w:val="both"/>
              <w:rPr>
                <w:rFonts w:ascii="Times New Roman" w:hAnsi="Times New Roman"/>
                <w:sz w:val="24"/>
                <w:szCs w:val="21"/>
              </w:rPr>
            </w:pPr>
            <w:r>
              <w:rPr>
                <w:rFonts w:ascii="Times New Roman" w:hAnsi="Times New Roman"/>
                <w:sz w:val="24"/>
                <w:szCs w:val="21"/>
              </w:rPr>
              <w:t>Tỉnh Hưng Yên</w:t>
            </w:r>
          </w:p>
        </w:tc>
        <w:tc>
          <w:tcPr>
            <w:tcW w:w="3177" w:type="dxa"/>
            <w:vMerge/>
          </w:tcPr>
          <w:p w:rsidR="00416AF6" w:rsidRPr="00EC03A7" w:rsidRDefault="00416AF6" w:rsidP="00F14674">
            <w:pPr>
              <w:tabs>
                <w:tab w:val="right" w:pos="10065"/>
              </w:tabs>
              <w:jc w:val="both"/>
              <w:rPr>
                <w:rFonts w:ascii="Times New Roman" w:hAnsi="Times New Roman"/>
                <w:sz w:val="24"/>
                <w:szCs w:val="21"/>
              </w:rPr>
            </w:pPr>
          </w:p>
        </w:tc>
      </w:tr>
      <w:tr w:rsidR="00416AF6" w:rsidRPr="00EC03A7" w:rsidTr="00416AF6">
        <w:trPr>
          <w:trHeight w:val="432"/>
        </w:trPr>
        <w:tc>
          <w:tcPr>
            <w:tcW w:w="1809" w:type="dxa"/>
            <w:shd w:val="clear" w:color="auto" w:fill="auto"/>
          </w:tcPr>
          <w:p w:rsidR="00416AF6" w:rsidRPr="00EC03A7" w:rsidRDefault="003E0627" w:rsidP="006E1EAD">
            <w:pPr>
              <w:tabs>
                <w:tab w:val="right" w:pos="9360"/>
              </w:tabs>
              <w:spacing w:after="120"/>
              <w:jc w:val="right"/>
              <w:rPr>
                <w:rFonts w:ascii="Times New Roman" w:hAnsi="Times New Roman"/>
                <w:b/>
                <w:sz w:val="36"/>
                <w:szCs w:val="40"/>
              </w:rPr>
            </w:pPr>
            <w:r>
              <w:rPr>
                <w:rFonts w:ascii="Times New Roman" w:hAnsi="Times New Roman"/>
                <w:i/>
                <w:sz w:val="24"/>
                <w:szCs w:val="21"/>
              </w:rPr>
              <w:t xml:space="preserve"> </w:t>
            </w:r>
            <w:r w:rsidR="00EC03A7">
              <w:rPr>
                <w:rFonts w:ascii="Times New Roman" w:hAnsi="Times New Roman"/>
                <w:i/>
                <w:sz w:val="24"/>
                <w:szCs w:val="21"/>
              </w:rPr>
              <w:t>Điện thoại</w:t>
            </w:r>
            <w:r w:rsidR="00416AF6" w:rsidRPr="00EC03A7">
              <w:rPr>
                <w:rFonts w:ascii="Times New Roman" w:hAnsi="Times New Roman"/>
                <w:i/>
                <w:sz w:val="24"/>
                <w:szCs w:val="21"/>
              </w:rPr>
              <w:t>:</w:t>
            </w:r>
          </w:p>
        </w:tc>
        <w:tc>
          <w:tcPr>
            <w:tcW w:w="4962" w:type="dxa"/>
            <w:shd w:val="clear" w:color="auto" w:fill="auto"/>
          </w:tcPr>
          <w:p w:rsidR="00416AF6" w:rsidRPr="00EC03A7" w:rsidRDefault="00416AF6" w:rsidP="002B7E3E">
            <w:pPr>
              <w:tabs>
                <w:tab w:val="right" w:pos="10065"/>
              </w:tabs>
              <w:jc w:val="both"/>
              <w:rPr>
                <w:rFonts w:ascii="Times New Roman" w:hAnsi="Times New Roman"/>
                <w:sz w:val="24"/>
                <w:szCs w:val="21"/>
              </w:rPr>
            </w:pPr>
            <w:r w:rsidRPr="00EC03A7">
              <w:rPr>
                <w:rFonts w:ascii="Times New Roman" w:hAnsi="Times New Roman"/>
                <w:sz w:val="24"/>
                <w:szCs w:val="21"/>
              </w:rPr>
              <w:t>+84-</w:t>
            </w:r>
            <w:r w:rsidR="002B7E3E">
              <w:rPr>
                <w:rFonts w:ascii="Times New Roman" w:hAnsi="Times New Roman"/>
                <w:sz w:val="24"/>
                <w:szCs w:val="21"/>
              </w:rPr>
              <w:t>977668294</w:t>
            </w:r>
          </w:p>
        </w:tc>
        <w:tc>
          <w:tcPr>
            <w:tcW w:w="3177" w:type="dxa"/>
            <w:vMerge/>
          </w:tcPr>
          <w:p w:rsidR="00416AF6" w:rsidRPr="00EC03A7" w:rsidRDefault="00416AF6" w:rsidP="00C15CF9">
            <w:pPr>
              <w:tabs>
                <w:tab w:val="right" w:pos="10065"/>
              </w:tabs>
              <w:jc w:val="both"/>
              <w:rPr>
                <w:rFonts w:ascii="Times New Roman" w:hAnsi="Times New Roman"/>
                <w:sz w:val="24"/>
                <w:szCs w:val="21"/>
              </w:rPr>
            </w:pPr>
          </w:p>
        </w:tc>
      </w:tr>
      <w:tr w:rsidR="00416AF6" w:rsidRPr="00EC03A7" w:rsidTr="00416AF6">
        <w:trPr>
          <w:trHeight w:val="475"/>
        </w:trPr>
        <w:tc>
          <w:tcPr>
            <w:tcW w:w="1809" w:type="dxa"/>
            <w:shd w:val="clear" w:color="auto" w:fill="auto"/>
          </w:tcPr>
          <w:p w:rsidR="00416AF6" w:rsidRPr="00EC03A7" w:rsidRDefault="00416AF6" w:rsidP="003E0627">
            <w:pPr>
              <w:tabs>
                <w:tab w:val="right" w:pos="9360"/>
              </w:tabs>
              <w:spacing w:after="120"/>
              <w:jc w:val="center"/>
              <w:rPr>
                <w:rFonts w:ascii="Times New Roman" w:hAnsi="Times New Roman"/>
                <w:b/>
                <w:sz w:val="36"/>
                <w:szCs w:val="40"/>
              </w:rPr>
            </w:pPr>
            <w:r w:rsidRPr="00EC03A7">
              <w:rPr>
                <w:rFonts w:ascii="Times New Roman" w:hAnsi="Times New Roman"/>
                <w:i/>
                <w:sz w:val="24"/>
                <w:szCs w:val="21"/>
              </w:rPr>
              <w:t>Email:</w:t>
            </w:r>
          </w:p>
        </w:tc>
        <w:tc>
          <w:tcPr>
            <w:tcW w:w="4962" w:type="dxa"/>
            <w:shd w:val="clear" w:color="auto" w:fill="auto"/>
          </w:tcPr>
          <w:p w:rsidR="00416AF6" w:rsidRPr="00EC03A7" w:rsidRDefault="00242B90" w:rsidP="002B7E3E">
            <w:pPr>
              <w:tabs>
                <w:tab w:val="right" w:pos="10065"/>
              </w:tabs>
              <w:spacing w:after="200"/>
              <w:jc w:val="both"/>
              <w:rPr>
                <w:rFonts w:ascii="Times New Roman" w:hAnsi="Times New Roman"/>
                <w:color w:val="0000FF"/>
                <w:sz w:val="24"/>
                <w:szCs w:val="21"/>
                <w:u w:val="single"/>
              </w:rPr>
            </w:pPr>
            <w:hyperlink r:id="rId10" w:history="1">
              <w:r w:rsidR="002B7E3E" w:rsidRPr="00184917">
                <w:rPr>
                  <w:rStyle w:val="Hyperlink"/>
                  <w:rFonts w:ascii="Times New Roman" w:hAnsi="Times New Roman"/>
                  <w:sz w:val="24"/>
                  <w:szCs w:val="21"/>
                </w:rPr>
                <w:t>truongvantung.hust@gmail.com</w:t>
              </w:r>
            </w:hyperlink>
          </w:p>
        </w:tc>
        <w:tc>
          <w:tcPr>
            <w:tcW w:w="3177" w:type="dxa"/>
            <w:vMerge/>
          </w:tcPr>
          <w:p w:rsidR="00416AF6" w:rsidRPr="00EC03A7" w:rsidRDefault="00416AF6" w:rsidP="00111D3B">
            <w:pPr>
              <w:tabs>
                <w:tab w:val="right" w:pos="10065"/>
              </w:tabs>
              <w:spacing w:after="200"/>
              <w:jc w:val="both"/>
              <w:rPr>
                <w:rFonts w:ascii="Times New Roman" w:hAnsi="Times New Roman"/>
              </w:rPr>
            </w:pPr>
          </w:p>
        </w:tc>
      </w:tr>
    </w:tbl>
    <w:p w:rsidR="007C09DF" w:rsidRPr="00EC03A7" w:rsidRDefault="00242B90" w:rsidP="00757BFB">
      <w:pPr>
        <w:tabs>
          <w:tab w:val="right" w:pos="9360"/>
        </w:tabs>
        <w:spacing w:after="120"/>
        <w:rPr>
          <w:rFonts w:ascii="Times New Roman" w:hAnsi="Times New Roman"/>
          <w:b/>
          <w:sz w:val="36"/>
          <w:szCs w:val="40"/>
        </w:rPr>
      </w:pPr>
      <w:r>
        <w:rPr>
          <w:rFonts w:ascii="Times New Roman" w:hAnsi="Times New Roman"/>
          <w:noProof/>
        </w:rPr>
        <w:pict>
          <v:line id="Straight Connector 1" o:spid="_x0000_s1051" style="position:absolute;z-index:251657216;visibility:visible;mso-position-horizontal-relative:text;mso-position-vertical-relative:text" from="-5.35pt,14.5pt" to="493.8pt,14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" strokeweight="2pt">
            <v:shadow on="t" opacity="24903f" origin=",.5" offset="0,.55556mm"/>
          </v:line>
        </w:pict>
      </w:r>
    </w:p>
    <w:p w:rsidR="0087262F" w:rsidRPr="00EC03A7" w:rsidRDefault="00EC03A7" w:rsidP="00872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after="120"/>
        <w:rPr>
          <w:rFonts w:ascii="Times New Roman" w:hAnsi="Times New Roman"/>
          <w:b/>
          <w:w w:val="120"/>
          <w:sz w:val="32"/>
          <w:szCs w:val="32"/>
        </w:rPr>
      </w:pPr>
      <w:r>
        <w:rPr>
          <w:rFonts w:ascii="Times New Roman" w:hAnsi="Times New Roman"/>
          <w:b/>
          <w:w w:val="120"/>
          <w:sz w:val="32"/>
          <w:szCs w:val="32"/>
        </w:rPr>
        <w:t>Vị trí ứng tuyển</w:t>
      </w:r>
    </w:p>
    <w:p w:rsidR="0087262F" w:rsidRPr="00EC03A7" w:rsidRDefault="00D9206F" w:rsidP="00E1360A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Kỹ sư lập trình, phát triển phần mềm</w:t>
      </w:r>
      <w:r w:rsidR="0027770C">
        <w:rPr>
          <w:rFonts w:ascii="Times New Roman" w:hAnsi="Times New Roman"/>
          <w:bCs/>
          <w:sz w:val="24"/>
          <w:szCs w:val="24"/>
        </w:rPr>
        <w:t>.</w:t>
      </w:r>
    </w:p>
    <w:p w:rsidR="0087262F" w:rsidRPr="00EC03A7" w:rsidRDefault="0087262F" w:rsidP="0087262F">
      <w:pPr>
        <w:pStyle w:val="ListParagraph"/>
        <w:ind w:left="567"/>
        <w:jc w:val="both"/>
        <w:rPr>
          <w:rFonts w:ascii="Times New Roman" w:hAnsi="Times New Roman"/>
          <w:sz w:val="22"/>
          <w:szCs w:val="21"/>
        </w:rPr>
      </w:pPr>
    </w:p>
    <w:p w:rsidR="007B68B3" w:rsidRPr="00EC03A7" w:rsidRDefault="005A43C8" w:rsidP="00AD3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after="120"/>
        <w:rPr>
          <w:rFonts w:ascii="Times New Roman" w:hAnsi="Times New Roman"/>
          <w:b/>
          <w:w w:val="120"/>
          <w:sz w:val="32"/>
          <w:szCs w:val="32"/>
        </w:rPr>
      </w:pPr>
      <w:r>
        <w:rPr>
          <w:rFonts w:ascii="Times New Roman" w:hAnsi="Times New Roman"/>
          <w:b/>
          <w:w w:val="120"/>
          <w:sz w:val="32"/>
          <w:szCs w:val="32"/>
        </w:rPr>
        <w:t>Đào tạo</w:t>
      </w:r>
    </w:p>
    <w:p w:rsidR="00EC03A7" w:rsidRPr="002B7E3E" w:rsidRDefault="002B7E3E" w:rsidP="00760BBF">
      <w:pPr>
        <w:pStyle w:val="ListParagraph"/>
        <w:numPr>
          <w:ilvl w:val="0"/>
          <w:numId w:val="14"/>
        </w:numPr>
        <w:ind w:left="567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Sinh viên lớp kĩ sư chất lượng cao</w:t>
      </w:r>
      <w:r w:rsidR="00EC03A7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k54 </w:t>
      </w:r>
      <w:r w:rsidR="00EC03A7" w:rsidRPr="0063779F">
        <w:rPr>
          <w:rFonts w:ascii="Times New Roman" w:hAnsi="Times New Roman"/>
          <w:bCs/>
          <w:sz w:val="24"/>
          <w:szCs w:val="24"/>
        </w:rPr>
        <w:t>Đại học Bách Khoa Hà Nội</w:t>
      </w:r>
      <w:r w:rsidR="0063779F">
        <w:rPr>
          <w:rFonts w:ascii="Times New Roman" w:hAnsi="Times New Roman"/>
          <w:bCs/>
          <w:sz w:val="24"/>
          <w:szCs w:val="24"/>
        </w:rPr>
        <w:t>.</w:t>
      </w:r>
    </w:p>
    <w:p w:rsidR="002B7E3E" w:rsidRPr="002B7E3E" w:rsidRDefault="002B7E3E" w:rsidP="00760BBF">
      <w:pPr>
        <w:pStyle w:val="ListParagraph"/>
        <w:numPr>
          <w:ilvl w:val="0"/>
          <w:numId w:val="14"/>
        </w:numPr>
        <w:ind w:left="567" w:hanging="283"/>
        <w:jc w:val="both"/>
        <w:rPr>
          <w:rFonts w:ascii="Times New Roman" w:hAnsi="Times New Roman"/>
          <w:sz w:val="24"/>
          <w:szCs w:val="24"/>
        </w:rPr>
      </w:pPr>
      <w:r w:rsidRPr="002B7E3E">
        <w:rPr>
          <w:rFonts w:ascii="Times New Roman" w:hAnsi="Times New Roman"/>
          <w:bCs/>
          <w:sz w:val="24"/>
          <w:szCs w:val="24"/>
        </w:rPr>
        <w:t xml:space="preserve">Tốt nghiệp kĩ sư chuyên nghành Tin Học Công Nghiệp Tháng 6 </w:t>
      </w:r>
      <w:r w:rsidR="0063779F">
        <w:rPr>
          <w:rFonts w:ascii="Times New Roman" w:hAnsi="Times New Roman"/>
          <w:bCs/>
          <w:sz w:val="24"/>
          <w:szCs w:val="24"/>
        </w:rPr>
        <w:t>–</w:t>
      </w:r>
      <w:r w:rsidRPr="002B7E3E">
        <w:rPr>
          <w:rFonts w:ascii="Times New Roman" w:hAnsi="Times New Roman"/>
          <w:bCs/>
          <w:sz w:val="24"/>
          <w:szCs w:val="24"/>
        </w:rPr>
        <w:t xml:space="preserve"> 2014</w:t>
      </w:r>
      <w:r w:rsidR="0063779F">
        <w:rPr>
          <w:rFonts w:ascii="Times New Roman" w:hAnsi="Times New Roman"/>
          <w:bCs/>
          <w:sz w:val="24"/>
          <w:szCs w:val="24"/>
        </w:rPr>
        <w:t xml:space="preserve"> loại khá.</w:t>
      </w:r>
    </w:p>
    <w:p w:rsidR="0053715F" w:rsidRPr="00EC03A7" w:rsidRDefault="00F14674" w:rsidP="00FE27F9">
      <w:pPr>
        <w:pStyle w:val="ListParagraph"/>
        <w:numPr>
          <w:ilvl w:val="0"/>
          <w:numId w:val="14"/>
        </w:numPr>
        <w:ind w:left="567" w:hanging="283"/>
        <w:jc w:val="both"/>
        <w:rPr>
          <w:rFonts w:ascii="Times New Roman" w:hAnsi="Times New Roman"/>
          <w:sz w:val="24"/>
          <w:szCs w:val="24"/>
        </w:rPr>
      </w:pPr>
      <w:r w:rsidRPr="00EC03A7">
        <w:rPr>
          <w:rFonts w:ascii="Times New Roman" w:hAnsi="Times New Roman"/>
          <w:bCs/>
          <w:sz w:val="24"/>
          <w:szCs w:val="24"/>
        </w:rPr>
        <w:t>GPA: 2.</w:t>
      </w:r>
      <w:r w:rsidR="0077576E">
        <w:rPr>
          <w:rFonts w:ascii="Times New Roman" w:hAnsi="Times New Roman"/>
          <w:bCs/>
          <w:sz w:val="24"/>
          <w:szCs w:val="24"/>
        </w:rPr>
        <w:t>56</w:t>
      </w:r>
    </w:p>
    <w:p w:rsidR="0013024B" w:rsidRPr="00EC03A7" w:rsidRDefault="00DF5CCB" w:rsidP="00CB63E5">
      <w:pPr>
        <w:rPr>
          <w:rFonts w:ascii="Times New Roman" w:hAnsi="Times New Roman"/>
          <w:b/>
          <w:sz w:val="22"/>
          <w:szCs w:val="21"/>
        </w:rPr>
      </w:pPr>
      <w:r w:rsidRPr="00EC03A7">
        <w:rPr>
          <w:rFonts w:ascii="Times New Roman" w:hAnsi="Times New Roman"/>
          <w:sz w:val="22"/>
        </w:rPr>
        <w:tab/>
      </w:r>
      <w:r w:rsidRPr="00EC03A7">
        <w:rPr>
          <w:rFonts w:ascii="Times New Roman" w:hAnsi="Times New Roman"/>
          <w:sz w:val="22"/>
        </w:rPr>
        <w:tab/>
      </w:r>
      <w:r w:rsidRPr="00EC03A7">
        <w:rPr>
          <w:rFonts w:ascii="Times New Roman" w:hAnsi="Times New Roman"/>
          <w:sz w:val="22"/>
        </w:rPr>
        <w:tab/>
      </w:r>
    </w:p>
    <w:p w:rsidR="003113A9" w:rsidRPr="005A43C8" w:rsidRDefault="00EC03A7" w:rsidP="00AD3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after="120"/>
        <w:rPr>
          <w:rFonts w:ascii="Times New Roman" w:hAnsi="Times New Roman"/>
          <w:b/>
          <w:w w:val="120"/>
          <w:sz w:val="32"/>
          <w:szCs w:val="32"/>
        </w:rPr>
      </w:pPr>
      <w:r w:rsidRPr="005A43C8">
        <w:rPr>
          <w:rFonts w:ascii="Times New Roman" w:hAnsi="Times New Roman"/>
          <w:b/>
          <w:w w:val="120"/>
          <w:sz w:val="32"/>
          <w:szCs w:val="32"/>
        </w:rPr>
        <w:t>Kinh nghiệm làm việc</w:t>
      </w:r>
    </w:p>
    <w:p w:rsidR="00C92D49" w:rsidRPr="0063779F" w:rsidRDefault="0063779F" w:rsidP="0063779F">
      <w:pPr>
        <w:pStyle w:val="ListParagraph"/>
        <w:numPr>
          <w:ilvl w:val="0"/>
          <w:numId w:val="28"/>
        </w:numPr>
        <w:spacing w:after="200"/>
        <w:jc w:val="both"/>
        <w:rPr>
          <w:rFonts w:ascii="Times New Roman" w:hAnsi="Times New Roman"/>
          <w:sz w:val="24"/>
          <w:szCs w:val="24"/>
        </w:rPr>
      </w:pPr>
      <w:r w:rsidRPr="0063779F">
        <w:rPr>
          <w:rFonts w:ascii="Times New Roman" w:hAnsi="Times New Roman"/>
          <w:sz w:val="24"/>
          <w:szCs w:val="24"/>
        </w:rPr>
        <w:t>Từ tháng 1/2014 đến tháng 6/2014 thực tập và làm đồ án tốt nghiệp tại viện nghiên cứu quốc tế MICA tầng 10 nhà B1 đại học bách khoa hà nội</w:t>
      </w:r>
      <w:r w:rsidR="003F7B41">
        <w:rPr>
          <w:rFonts w:ascii="Times New Roman" w:hAnsi="Times New Roman"/>
          <w:sz w:val="24"/>
          <w:szCs w:val="24"/>
        </w:rPr>
        <w:t>.</w:t>
      </w:r>
    </w:p>
    <w:p w:rsidR="0063779F" w:rsidRDefault="0063779F" w:rsidP="0063779F">
      <w:pPr>
        <w:pStyle w:val="ListParagraph"/>
        <w:numPr>
          <w:ilvl w:val="0"/>
          <w:numId w:val="29"/>
        </w:numPr>
        <w:spacing w:after="200"/>
        <w:jc w:val="both"/>
        <w:rPr>
          <w:rFonts w:ascii="Times New Roman" w:hAnsi="Times New Roman"/>
          <w:sz w:val="24"/>
          <w:szCs w:val="24"/>
        </w:rPr>
      </w:pPr>
      <w:r w:rsidRPr="0063779F">
        <w:rPr>
          <w:rFonts w:ascii="Times New Roman" w:hAnsi="Times New Roman"/>
          <w:sz w:val="24"/>
          <w:szCs w:val="24"/>
        </w:rPr>
        <w:t>Công việc và đề tài tốt nghiệp :  Hệ thống truy nhập giám sát sử dụng công nghệ RFID</w:t>
      </w:r>
      <w:r w:rsidR="003F7B41">
        <w:rPr>
          <w:rFonts w:ascii="Times New Roman" w:hAnsi="Times New Roman"/>
          <w:sz w:val="24"/>
          <w:szCs w:val="24"/>
        </w:rPr>
        <w:t>.</w:t>
      </w:r>
    </w:p>
    <w:p w:rsidR="0063779F" w:rsidRDefault="0063779F" w:rsidP="0063779F">
      <w:pPr>
        <w:pStyle w:val="ListParagraph"/>
        <w:numPr>
          <w:ilvl w:val="0"/>
          <w:numId w:val="29"/>
        </w:numPr>
        <w:spacing w:after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Kết quả :</w:t>
      </w:r>
    </w:p>
    <w:p w:rsidR="0063779F" w:rsidRDefault="0063779F" w:rsidP="0063779F">
      <w:pPr>
        <w:pStyle w:val="ListParagraph"/>
        <w:numPr>
          <w:ilvl w:val="0"/>
          <w:numId w:val="30"/>
        </w:numPr>
        <w:spacing w:after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Thiết kế phần mềm cho bài toán trên winfrom C# thực hiện công việc cho bài toán quản lý nhân viên, lịch đặt phòng kết nối với cơ sở dữ liệu MySQL</w:t>
      </w:r>
      <w:r w:rsidR="003E0627">
        <w:rPr>
          <w:rFonts w:ascii="Times New Roman" w:hAnsi="Times New Roman"/>
          <w:sz w:val="24"/>
          <w:szCs w:val="24"/>
        </w:rPr>
        <w:t>.</w:t>
      </w:r>
    </w:p>
    <w:p w:rsidR="0063779F" w:rsidRDefault="0063779F" w:rsidP="0063779F">
      <w:pPr>
        <w:pStyle w:val="ListParagraph"/>
        <w:numPr>
          <w:ilvl w:val="0"/>
          <w:numId w:val="30"/>
        </w:numPr>
        <w:spacing w:after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Thiết kế và lập trình phần cứng cho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bài toán sử dụng vi điều khiển PIC16F877A có chức năng kết nối module MFRC522 đọc thẻ RFID lập trình trên trình biên dịch PIC compiler.</w:t>
      </w:r>
    </w:p>
    <w:p w:rsidR="0063779F" w:rsidRDefault="0063779F" w:rsidP="0063779F">
      <w:pPr>
        <w:pStyle w:val="ListParagraph"/>
        <w:numPr>
          <w:ilvl w:val="0"/>
          <w:numId w:val="30"/>
        </w:numPr>
        <w:spacing w:after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Thiết kế kết nối giữa vi điều khiển PIC16F877A với </w:t>
      </w:r>
      <w:r w:rsidR="003E0627">
        <w:rPr>
          <w:rFonts w:ascii="Times New Roman" w:hAnsi="Times New Roman"/>
          <w:sz w:val="24"/>
          <w:szCs w:val="24"/>
        </w:rPr>
        <w:t xml:space="preserve"> C# bằng chuẩn truyền thông RS485 truyền và nhận dữ liệu</w:t>
      </w:r>
      <w:r w:rsidR="003F7B41">
        <w:rPr>
          <w:rFonts w:ascii="Times New Roman" w:hAnsi="Times New Roman"/>
          <w:sz w:val="24"/>
          <w:szCs w:val="24"/>
        </w:rPr>
        <w:t>.</w:t>
      </w:r>
    </w:p>
    <w:p w:rsidR="00993ABB" w:rsidRDefault="00993ABB" w:rsidP="00993ABB">
      <w:pPr>
        <w:pStyle w:val="ListParagraph"/>
        <w:spacing w:after="200"/>
        <w:ind w:left="2225"/>
        <w:jc w:val="both"/>
        <w:rPr>
          <w:rFonts w:ascii="Times New Roman" w:hAnsi="Times New Roman"/>
          <w:sz w:val="24"/>
          <w:szCs w:val="24"/>
        </w:rPr>
      </w:pPr>
    </w:p>
    <w:p w:rsidR="003E0627" w:rsidRDefault="003E0627" w:rsidP="003E0627">
      <w:pPr>
        <w:pStyle w:val="ListParagraph"/>
        <w:numPr>
          <w:ilvl w:val="0"/>
          <w:numId w:val="28"/>
        </w:numPr>
        <w:spacing w:after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Từ tháng 6/2014 đến tháng</w:t>
      </w:r>
      <w:r w:rsidR="00D9206F">
        <w:rPr>
          <w:rFonts w:ascii="Times New Roman" w:hAnsi="Times New Roman"/>
          <w:sz w:val="24"/>
          <w:szCs w:val="24"/>
        </w:rPr>
        <w:t xml:space="preserve">  3/2015</w:t>
      </w:r>
      <w:r>
        <w:rPr>
          <w:rFonts w:ascii="Times New Roman" w:hAnsi="Times New Roman"/>
          <w:sz w:val="24"/>
          <w:szCs w:val="24"/>
        </w:rPr>
        <w:t xml:space="preserve"> : Làm việc tại công ty giải pháp phần mềm tài chính FSSC và làm dự án bên ngân hàng MARITIME BẠNK</w:t>
      </w:r>
      <w:r w:rsidR="005E4A9C">
        <w:rPr>
          <w:rFonts w:ascii="Times New Roman" w:hAnsi="Times New Roman"/>
          <w:sz w:val="24"/>
          <w:szCs w:val="24"/>
        </w:rPr>
        <w:t>.</w:t>
      </w:r>
    </w:p>
    <w:p w:rsidR="003F7B41" w:rsidRDefault="003F7B41" w:rsidP="003F7B41">
      <w:pPr>
        <w:pStyle w:val="ListParagraph"/>
        <w:numPr>
          <w:ilvl w:val="0"/>
          <w:numId w:val="37"/>
        </w:numPr>
        <w:spacing w:after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Chức vụ</w:t>
      </w:r>
      <w:r>
        <w:rPr>
          <w:rFonts w:ascii="Times New Roman" w:hAnsi="Times New Roman"/>
          <w:sz w:val="24"/>
          <w:szCs w:val="24"/>
        </w:rPr>
        <w:t xml:space="preserve"> : </w:t>
      </w:r>
      <w:r>
        <w:rPr>
          <w:rFonts w:ascii="Times New Roman" w:hAnsi="Times New Roman"/>
          <w:sz w:val="24"/>
          <w:szCs w:val="24"/>
        </w:rPr>
        <w:t>Lập trình viên</w:t>
      </w:r>
      <w:r>
        <w:rPr>
          <w:rFonts w:ascii="Times New Roman" w:hAnsi="Times New Roman"/>
          <w:sz w:val="24"/>
          <w:szCs w:val="24"/>
        </w:rPr>
        <w:t>.</w:t>
      </w:r>
    </w:p>
    <w:p w:rsidR="005E4A9C" w:rsidRDefault="005E4A9C" w:rsidP="003F7B41">
      <w:pPr>
        <w:pStyle w:val="ListParagraph"/>
        <w:numPr>
          <w:ilvl w:val="0"/>
          <w:numId w:val="37"/>
        </w:numPr>
        <w:spacing w:after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Phòng ban : DEV đội Bank.</w:t>
      </w:r>
    </w:p>
    <w:p w:rsidR="003E0627" w:rsidRDefault="003E0627" w:rsidP="003E0627">
      <w:pPr>
        <w:pStyle w:val="ListParagraph"/>
        <w:numPr>
          <w:ilvl w:val="0"/>
          <w:numId w:val="33"/>
        </w:numPr>
        <w:spacing w:after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Công việc : Làm dự án FTP hệ thống báo cáo.</w:t>
      </w:r>
    </w:p>
    <w:p w:rsidR="003E0627" w:rsidRDefault="003E0627" w:rsidP="003E0627">
      <w:pPr>
        <w:pStyle w:val="ListParagraph"/>
        <w:numPr>
          <w:ilvl w:val="0"/>
          <w:numId w:val="33"/>
        </w:numPr>
        <w:spacing w:after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Kết quả :</w:t>
      </w:r>
    </w:p>
    <w:p w:rsidR="003E0627" w:rsidRDefault="003E0627" w:rsidP="003E0627">
      <w:pPr>
        <w:pStyle w:val="ListParagraph"/>
        <w:numPr>
          <w:ilvl w:val="0"/>
          <w:numId w:val="34"/>
        </w:numPr>
        <w:spacing w:after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Làm việc với hệ quản trị cơ sở dữ liệu ORACLE database thực hiện lập trình ORACLE trên SQL developer viết các function , package trên oracle thực hiện việc tính toán các chỉ tiêu báo cáo tài chính.</w:t>
      </w:r>
    </w:p>
    <w:p w:rsidR="003E0627" w:rsidRDefault="003E0627" w:rsidP="003E0627">
      <w:pPr>
        <w:pStyle w:val="ListParagraph"/>
        <w:numPr>
          <w:ilvl w:val="0"/>
          <w:numId w:val="34"/>
        </w:numPr>
        <w:spacing w:after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Làm việc với IBM ETL DataStage trích xuất dữ liệu bên ngân hàng từ các cơ sở dữ liệu khác nhau như Oracle, DB2, Netezza, SQL server… về database oracle.</w:t>
      </w:r>
    </w:p>
    <w:p w:rsidR="00D9206F" w:rsidRDefault="00B87F01" w:rsidP="003E0627">
      <w:pPr>
        <w:pStyle w:val="ListParagraph"/>
        <w:numPr>
          <w:ilvl w:val="0"/>
          <w:numId w:val="34"/>
        </w:numPr>
        <w:spacing w:after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Làm việc trên ASP.NET webform  thực hiện thêm  mới hoặc chỉnh sửa một số chức năng của báo cáo.</w:t>
      </w:r>
    </w:p>
    <w:p w:rsidR="00D9206F" w:rsidRDefault="00D9206F" w:rsidP="00D9206F">
      <w:pPr>
        <w:pStyle w:val="ListParagraph"/>
        <w:spacing w:after="200"/>
        <w:ind w:left="2160"/>
        <w:jc w:val="both"/>
        <w:rPr>
          <w:rFonts w:ascii="Times New Roman" w:hAnsi="Times New Roman"/>
          <w:sz w:val="24"/>
          <w:szCs w:val="24"/>
        </w:rPr>
      </w:pPr>
    </w:p>
    <w:p w:rsidR="005E4A9C" w:rsidRPr="005E4A9C" w:rsidRDefault="00D9206F" w:rsidP="005E4A9C">
      <w:pPr>
        <w:pStyle w:val="ListParagraph"/>
        <w:numPr>
          <w:ilvl w:val="0"/>
          <w:numId w:val="28"/>
        </w:numPr>
        <w:spacing w:after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Từ tháng  4/2015</w:t>
      </w:r>
      <w:r>
        <w:rPr>
          <w:rFonts w:ascii="Times New Roman" w:hAnsi="Times New Roman"/>
          <w:sz w:val="24"/>
          <w:szCs w:val="24"/>
        </w:rPr>
        <w:t xml:space="preserve"> đến tháng</w:t>
      </w:r>
      <w:r>
        <w:rPr>
          <w:rFonts w:ascii="Times New Roman" w:hAnsi="Times New Roman"/>
          <w:sz w:val="24"/>
          <w:szCs w:val="24"/>
        </w:rPr>
        <w:t xml:space="preserve"> 7/2015</w:t>
      </w:r>
      <w:r>
        <w:rPr>
          <w:rFonts w:ascii="Times New Roman" w:hAnsi="Times New Roman"/>
          <w:sz w:val="24"/>
          <w:szCs w:val="24"/>
        </w:rPr>
        <w:t xml:space="preserve"> : Làm việc tại </w:t>
      </w:r>
      <w:r w:rsidR="005E4A9C">
        <w:rPr>
          <w:rFonts w:ascii="Times New Roman" w:hAnsi="Times New Roman"/>
          <w:sz w:val="24"/>
          <w:szCs w:val="24"/>
        </w:rPr>
        <w:t>Tổng công ty truyền thông VNPT – Media.</w:t>
      </w:r>
    </w:p>
    <w:p w:rsidR="005E4A9C" w:rsidRDefault="005E4A9C" w:rsidP="005E4A9C">
      <w:pPr>
        <w:pStyle w:val="ListParagraph"/>
        <w:numPr>
          <w:ilvl w:val="0"/>
          <w:numId w:val="38"/>
        </w:numPr>
        <w:spacing w:after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Chức vụ : Kĩ sư phát triển phần mềm.</w:t>
      </w:r>
    </w:p>
    <w:p w:rsidR="005E4A9C" w:rsidRDefault="005E4A9C" w:rsidP="005E4A9C">
      <w:pPr>
        <w:pStyle w:val="ListParagraph"/>
        <w:numPr>
          <w:ilvl w:val="0"/>
          <w:numId w:val="38"/>
        </w:numPr>
        <w:spacing w:after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Phòng ban : Trung tâm phần mềm VASC – SOFT.</w:t>
      </w:r>
    </w:p>
    <w:p w:rsidR="005E4A9C" w:rsidRDefault="005E4A9C" w:rsidP="005E4A9C">
      <w:pPr>
        <w:pStyle w:val="ListParagraph"/>
        <w:numPr>
          <w:ilvl w:val="0"/>
          <w:numId w:val="38"/>
        </w:numPr>
        <w:spacing w:after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Công việc : </w:t>
      </w:r>
    </w:p>
    <w:p w:rsidR="005E4A9C" w:rsidRDefault="005E4A9C" w:rsidP="005E4A9C">
      <w:pPr>
        <w:pStyle w:val="ListParagraph"/>
        <w:spacing w:after="200"/>
        <w:ind w:left="1080"/>
        <w:jc w:val="both"/>
        <w:rPr>
          <w:rFonts w:ascii="Times New Roman" w:hAnsi="Times New Roman"/>
          <w:sz w:val="24"/>
          <w:szCs w:val="24"/>
        </w:rPr>
      </w:pPr>
    </w:p>
    <w:p w:rsidR="005E4A9C" w:rsidRDefault="005E4A9C" w:rsidP="005E4A9C">
      <w:pPr>
        <w:pStyle w:val="ListParagraph"/>
        <w:numPr>
          <w:ilvl w:val="0"/>
          <w:numId w:val="42"/>
        </w:numPr>
        <w:spacing w:after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Thực hiện implement code PL/SQL sang Java :</w:t>
      </w:r>
    </w:p>
    <w:p w:rsidR="005E4A9C" w:rsidRDefault="005E4A9C" w:rsidP="005E4A9C">
      <w:pPr>
        <w:pStyle w:val="ListParagraph"/>
        <w:numPr>
          <w:ilvl w:val="0"/>
          <w:numId w:val="39"/>
        </w:numPr>
        <w:spacing w:after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Chuyển đổi code gen báo điện tử từ PL/SQL sang Java chuyên mục tin bài và tạo site.</w:t>
      </w:r>
    </w:p>
    <w:p w:rsidR="005E4A9C" w:rsidRDefault="005E4A9C" w:rsidP="005E4A9C">
      <w:pPr>
        <w:pStyle w:val="ListParagraph"/>
        <w:numPr>
          <w:ilvl w:val="0"/>
          <w:numId w:val="39"/>
        </w:numPr>
        <w:spacing w:after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Thực hiện tạo 1 trang báo điện tử bằng công nghệ XSLT.</w:t>
      </w:r>
    </w:p>
    <w:p w:rsidR="005E4A9C" w:rsidRDefault="005E4A9C" w:rsidP="005E4A9C">
      <w:pPr>
        <w:pStyle w:val="ListParagraph"/>
        <w:spacing w:after="200"/>
        <w:ind w:left="1800"/>
        <w:jc w:val="both"/>
        <w:rPr>
          <w:rFonts w:ascii="Times New Roman" w:hAnsi="Times New Roman"/>
          <w:sz w:val="24"/>
          <w:szCs w:val="24"/>
        </w:rPr>
      </w:pPr>
    </w:p>
    <w:p w:rsidR="005E4A9C" w:rsidRPr="005E4A9C" w:rsidRDefault="005E4A9C" w:rsidP="005E4A9C">
      <w:pPr>
        <w:pStyle w:val="ListParagraph"/>
        <w:numPr>
          <w:ilvl w:val="0"/>
          <w:numId w:val="42"/>
        </w:numPr>
        <w:spacing w:after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Lập trình hệ thống Vnedu Mạng giáo dục Việt Nam</w:t>
      </w:r>
    </w:p>
    <w:p w:rsidR="005E4A9C" w:rsidRDefault="005E4A9C" w:rsidP="005E4A9C">
      <w:pPr>
        <w:pStyle w:val="ListParagraph"/>
        <w:numPr>
          <w:ilvl w:val="0"/>
          <w:numId w:val="39"/>
        </w:numPr>
        <w:spacing w:after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Thực hiện các chức năng báo cáo điểm tổng kết, tính toán trên hệ thống bằng ngôn ngữ PHP, Extjs.</w:t>
      </w:r>
    </w:p>
    <w:p w:rsidR="005E4A9C" w:rsidRDefault="005E4A9C" w:rsidP="005E4A9C">
      <w:pPr>
        <w:pStyle w:val="ListParagraph"/>
        <w:numPr>
          <w:ilvl w:val="0"/>
          <w:numId w:val="39"/>
        </w:numPr>
        <w:spacing w:after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Làm việc với MySQL, PHPEXCEL.</w:t>
      </w:r>
    </w:p>
    <w:p w:rsidR="005E4A9C" w:rsidRDefault="005E4A9C" w:rsidP="005E4A9C">
      <w:pPr>
        <w:pStyle w:val="ListParagraph"/>
        <w:spacing w:after="200"/>
        <w:ind w:left="1800"/>
        <w:jc w:val="both"/>
        <w:rPr>
          <w:rFonts w:ascii="Times New Roman" w:hAnsi="Times New Roman"/>
          <w:sz w:val="24"/>
          <w:szCs w:val="24"/>
        </w:rPr>
      </w:pPr>
    </w:p>
    <w:p w:rsidR="003E0627" w:rsidRDefault="003E0627" w:rsidP="005E4A9C">
      <w:pPr>
        <w:pStyle w:val="ListParagraph"/>
        <w:spacing w:after="20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</w:p>
    <w:p w:rsidR="0063779F" w:rsidRPr="0063779F" w:rsidRDefault="0063779F" w:rsidP="0063779F">
      <w:pPr>
        <w:pStyle w:val="ListParagraph"/>
        <w:spacing w:after="200"/>
        <w:jc w:val="both"/>
        <w:rPr>
          <w:rFonts w:ascii="Times New Roman" w:hAnsi="Times New Roman"/>
          <w:sz w:val="24"/>
          <w:szCs w:val="24"/>
        </w:rPr>
      </w:pPr>
    </w:p>
    <w:p w:rsidR="0063779F" w:rsidRPr="00EC03A7" w:rsidRDefault="0063779F" w:rsidP="0063779F">
      <w:pPr>
        <w:pStyle w:val="ListParagraph"/>
        <w:spacing w:after="200"/>
        <w:ind w:left="1505"/>
        <w:jc w:val="both"/>
        <w:rPr>
          <w:rFonts w:ascii="Times New Roman" w:hAnsi="Times New Roman"/>
          <w:b/>
          <w:sz w:val="24"/>
          <w:szCs w:val="24"/>
        </w:rPr>
      </w:pPr>
    </w:p>
    <w:p w:rsidR="001E0AAD" w:rsidRPr="00EC03A7" w:rsidRDefault="001E0AAD" w:rsidP="00C83766">
      <w:pPr>
        <w:pStyle w:val="ListParagraph"/>
        <w:ind w:left="0"/>
        <w:rPr>
          <w:rFonts w:ascii="Times New Roman" w:hAnsi="Times New Roman"/>
          <w:b/>
          <w:sz w:val="22"/>
          <w:szCs w:val="21"/>
        </w:rPr>
      </w:pPr>
    </w:p>
    <w:p w:rsidR="00233AB0" w:rsidRPr="00EC03A7" w:rsidRDefault="00EC03A7" w:rsidP="00AD3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after="120"/>
        <w:rPr>
          <w:rFonts w:ascii="Times New Roman" w:hAnsi="Times New Roman"/>
          <w:b/>
          <w:w w:val="120"/>
          <w:sz w:val="32"/>
          <w:szCs w:val="32"/>
        </w:rPr>
      </w:pPr>
      <w:r>
        <w:rPr>
          <w:rFonts w:ascii="Times New Roman" w:hAnsi="Times New Roman"/>
          <w:b/>
          <w:w w:val="120"/>
          <w:sz w:val="32"/>
          <w:szCs w:val="32"/>
        </w:rPr>
        <w:t>Kỹ năng</w:t>
      </w:r>
    </w:p>
    <w:p w:rsidR="00233AB0" w:rsidRPr="00EC03A7" w:rsidRDefault="00EC03A7" w:rsidP="00DE0578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Kỹ năng mềm</w:t>
      </w:r>
      <w:r w:rsidR="000C60B4" w:rsidRPr="00EC03A7">
        <w:rPr>
          <w:rFonts w:ascii="Times New Roman" w:hAnsi="Times New Roman"/>
          <w:b/>
          <w:bCs/>
          <w:sz w:val="24"/>
          <w:szCs w:val="24"/>
        </w:rPr>
        <w:t>:</w:t>
      </w:r>
    </w:p>
    <w:p w:rsidR="00EC03A7" w:rsidRPr="00EC03A7" w:rsidRDefault="00EC03A7" w:rsidP="00DE0578">
      <w:pPr>
        <w:numPr>
          <w:ilvl w:val="0"/>
          <w:numId w:val="22"/>
        </w:numPr>
        <w:spacing w:after="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Đọc</w:t>
      </w:r>
      <w:r w:rsidR="0077576E">
        <w:rPr>
          <w:rFonts w:ascii="Times New Roman" w:hAnsi="Times New Roman"/>
          <w:bCs/>
          <w:sz w:val="24"/>
          <w:szCs w:val="24"/>
        </w:rPr>
        <w:t xml:space="preserve"> hiểu tốt các tài liệu kỹ thuật tiếng anh.</w:t>
      </w:r>
    </w:p>
    <w:p w:rsidR="0007032B" w:rsidRPr="00EC03A7" w:rsidRDefault="005A43C8" w:rsidP="00DE0578">
      <w:pPr>
        <w:numPr>
          <w:ilvl w:val="0"/>
          <w:numId w:val="22"/>
        </w:numPr>
        <w:spacing w:after="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Thuyết trình</w:t>
      </w:r>
      <w:r w:rsidR="00471BFF">
        <w:rPr>
          <w:rFonts w:ascii="Times New Roman" w:hAnsi="Times New Roman"/>
          <w:bCs/>
          <w:sz w:val="24"/>
          <w:szCs w:val="24"/>
        </w:rPr>
        <w:t>.</w:t>
      </w:r>
    </w:p>
    <w:p w:rsidR="00B4741A" w:rsidRPr="00EC03A7" w:rsidRDefault="005A43C8" w:rsidP="00DE0578">
      <w:pPr>
        <w:numPr>
          <w:ilvl w:val="0"/>
          <w:numId w:val="22"/>
        </w:numPr>
        <w:spacing w:after="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Lãnh đạo một nhóm nhỏ cùng làm project</w:t>
      </w:r>
      <w:r w:rsidR="00471BFF">
        <w:rPr>
          <w:rFonts w:ascii="Times New Roman" w:hAnsi="Times New Roman"/>
          <w:bCs/>
          <w:sz w:val="24"/>
          <w:szCs w:val="24"/>
        </w:rPr>
        <w:t>.</w:t>
      </w:r>
    </w:p>
    <w:p w:rsidR="00A24E0C" w:rsidRPr="00EC03A7" w:rsidRDefault="00EC03A7" w:rsidP="00DE0578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Các kỹ năng về chuyên môn</w:t>
      </w:r>
      <w:r w:rsidR="00A24E0C" w:rsidRPr="00EC03A7">
        <w:rPr>
          <w:rFonts w:ascii="Times New Roman" w:hAnsi="Times New Roman"/>
          <w:b/>
          <w:sz w:val="24"/>
          <w:szCs w:val="24"/>
        </w:rPr>
        <w:t>:</w:t>
      </w:r>
    </w:p>
    <w:p w:rsidR="00EC03A7" w:rsidRDefault="005A43C8" w:rsidP="00BF3278">
      <w:pPr>
        <w:pStyle w:val="ListParagraph"/>
        <w:numPr>
          <w:ilvl w:val="0"/>
          <w:numId w:val="6"/>
        </w:numPr>
        <w:ind w:left="709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Lập trì</w:t>
      </w:r>
      <w:r w:rsidR="00010F8C">
        <w:rPr>
          <w:rFonts w:ascii="Times New Roman" w:hAnsi="Times New Roman"/>
          <w:sz w:val="24"/>
          <w:szCs w:val="24"/>
        </w:rPr>
        <w:t>nh C# với các công nghệ: win</w:t>
      </w:r>
      <w:r>
        <w:rPr>
          <w:rFonts w:ascii="Times New Roman" w:hAnsi="Times New Roman"/>
          <w:sz w:val="24"/>
          <w:szCs w:val="24"/>
        </w:rPr>
        <w:t xml:space="preserve">form, </w:t>
      </w:r>
      <w:r w:rsidR="00010F8C">
        <w:rPr>
          <w:rFonts w:ascii="Times New Roman" w:hAnsi="Times New Roman"/>
          <w:sz w:val="24"/>
          <w:szCs w:val="24"/>
        </w:rPr>
        <w:t xml:space="preserve"> webform, </w:t>
      </w:r>
      <w:r>
        <w:rPr>
          <w:rFonts w:ascii="Times New Roman" w:hAnsi="Times New Roman"/>
          <w:sz w:val="24"/>
          <w:szCs w:val="24"/>
        </w:rPr>
        <w:t>ASP.NET</w:t>
      </w:r>
      <w:r w:rsidR="00471BFF">
        <w:rPr>
          <w:rFonts w:ascii="Times New Roman" w:hAnsi="Times New Roman"/>
          <w:sz w:val="24"/>
          <w:szCs w:val="24"/>
        </w:rPr>
        <w:t>.</w:t>
      </w:r>
    </w:p>
    <w:p w:rsidR="005A43C8" w:rsidRDefault="005A43C8" w:rsidP="00BF3278">
      <w:pPr>
        <w:pStyle w:val="ListParagraph"/>
        <w:numPr>
          <w:ilvl w:val="0"/>
          <w:numId w:val="6"/>
        </w:numPr>
        <w:ind w:left="709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Sử dụng </w:t>
      </w:r>
      <w:r w:rsidR="002B7E3E">
        <w:rPr>
          <w:rFonts w:ascii="Times New Roman" w:hAnsi="Times New Roman"/>
          <w:sz w:val="24"/>
          <w:szCs w:val="24"/>
        </w:rPr>
        <w:t xml:space="preserve">qua </w:t>
      </w:r>
      <w:r>
        <w:rPr>
          <w:rFonts w:ascii="Times New Roman" w:hAnsi="Times New Roman"/>
          <w:sz w:val="24"/>
          <w:szCs w:val="24"/>
        </w:rPr>
        <w:t>các ngôn ngữ web: html,</w:t>
      </w:r>
      <w:r w:rsidR="00DF4C3D">
        <w:rPr>
          <w:rFonts w:ascii="Times New Roman" w:hAnsi="Times New Roman"/>
          <w:sz w:val="24"/>
          <w:szCs w:val="24"/>
        </w:rPr>
        <w:t xml:space="preserve"> css, javascript, ajax, jquery,extjs.</w:t>
      </w:r>
    </w:p>
    <w:p w:rsidR="005A43C8" w:rsidRDefault="005A43C8" w:rsidP="00C57495">
      <w:pPr>
        <w:pStyle w:val="ListParagraph"/>
        <w:numPr>
          <w:ilvl w:val="0"/>
          <w:numId w:val="6"/>
        </w:numPr>
        <w:ind w:left="709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Lập trình C</w:t>
      </w:r>
      <w:r w:rsidR="002B7E3E">
        <w:rPr>
          <w:rFonts w:ascii="Times New Roman" w:hAnsi="Times New Roman"/>
          <w:sz w:val="24"/>
          <w:szCs w:val="24"/>
        </w:rPr>
        <w:t>/C++</w:t>
      </w:r>
      <w:r w:rsidR="00DF4C3D">
        <w:rPr>
          <w:rFonts w:ascii="Times New Roman" w:hAnsi="Times New Roman"/>
          <w:sz w:val="24"/>
          <w:szCs w:val="24"/>
        </w:rPr>
        <w:t>, Java, PHP</w:t>
      </w:r>
      <w:r w:rsidR="00471BFF">
        <w:rPr>
          <w:rFonts w:ascii="Times New Roman" w:hAnsi="Times New Roman"/>
          <w:sz w:val="24"/>
          <w:szCs w:val="24"/>
        </w:rPr>
        <w:t>.</w:t>
      </w:r>
    </w:p>
    <w:p w:rsidR="00010F8C" w:rsidRDefault="00010F8C" w:rsidP="00C57495">
      <w:pPr>
        <w:pStyle w:val="ListParagraph"/>
        <w:numPr>
          <w:ilvl w:val="0"/>
          <w:numId w:val="6"/>
        </w:numPr>
        <w:ind w:left="709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Lập trình cho vi điều khiển họ PIC, 8051</w:t>
      </w:r>
      <w:r w:rsidR="00471BFF">
        <w:rPr>
          <w:rFonts w:ascii="Times New Roman" w:hAnsi="Times New Roman"/>
          <w:sz w:val="24"/>
          <w:szCs w:val="24"/>
        </w:rPr>
        <w:t>.</w:t>
      </w:r>
    </w:p>
    <w:p w:rsidR="00275510" w:rsidRPr="00C57495" w:rsidRDefault="00275510" w:rsidP="00C57495">
      <w:pPr>
        <w:pStyle w:val="ListParagraph"/>
        <w:numPr>
          <w:ilvl w:val="0"/>
          <w:numId w:val="6"/>
        </w:numPr>
        <w:ind w:left="709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Sử dụng DataStage ETL </w:t>
      </w:r>
      <w:r w:rsidR="00DF4C3D">
        <w:rPr>
          <w:rFonts w:ascii="Times New Roman" w:hAnsi="Times New Roman"/>
          <w:sz w:val="24"/>
          <w:szCs w:val="24"/>
        </w:rPr>
        <w:t xml:space="preserve">(IBM) </w:t>
      </w:r>
      <w:r>
        <w:rPr>
          <w:rFonts w:ascii="Times New Roman" w:hAnsi="Times New Roman"/>
          <w:sz w:val="24"/>
          <w:szCs w:val="24"/>
        </w:rPr>
        <w:t>vận chuyển và trích xuất dữ liệu</w:t>
      </w:r>
    </w:p>
    <w:p w:rsidR="00C57495" w:rsidRDefault="00C57495" w:rsidP="00BF3278">
      <w:pPr>
        <w:pStyle w:val="ListParagraph"/>
        <w:numPr>
          <w:ilvl w:val="0"/>
          <w:numId w:val="6"/>
        </w:numPr>
        <w:ind w:left="709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Sử dụng các hệ cơ sở dữ liệu : Oracle, SQL server, MySQL</w:t>
      </w:r>
    </w:p>
    <w:p w:rsidR="00C57495" w:rsidRDefault="00C57495" w:rsidP="00C57495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Công cụ đã làm việc SQL Navigator, SQL </w:t>
      </w:r>
      <w:r w:rsidRPr="00C57495">
        <w:rPr>
          <w:rFonts w:ascii="Times New Roman" w:hAnsi="Times New Roman"/>
          <w:sz w:val="24"/>
          <w:szCs w:val="24"/>
        </w:rPr>
        <w:t>developer</w:t>
      </w:r>
      <w:r>
        <w:rPr>
          <w:rFonts w:ascii="Times New Roman" w:hAnsi="Times New Roman"/>
          <w:sz w:val="24"/>
          <w:szCs w:val="24"/>
        </w:rPr>
        <w:t>, Oracle database</w:t>
      </w:r>
    </w:p>
    <w:p w:rsidR="00471BFF" w:rsidRDefault="00471BFF" w:rsidP="00C57495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SQL Server, MySQL Workbench.</w:t>
      </w:r>
    </w:p>
    <w:p w:rsidR="00B87F01" w:rsidRDefault="00B87F01" w:rsidP="00B87F01">
      <w:pPr>
        <w:pStyle w:val="ListParagraph"/>
        <w:numPr>
          <w:ilvl w:val="0"/>
          <w:numId w:val="3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Thành thạo tin học văn phòng Word, Excel, Powerpoint</w:t>
      </w:r>
      <w:r w:rsidR="006016C4">
        <w:rPr>
          <w:rFonts w:ascii="Times New Roman" w:hAnsi="Times New Roman"/>
          <w:sz w:val="24"/>
          <w:szCs w:val="24"/>
        </w:rPr>
        <w:t>.</w:t>
      </w:r>
    </w:p>
    <w:p w:rsidR="00F268D5" w:rsidRPr="00EC03A7" w:rsidRDefault="005A43C8" w:rsidP="00DE0578">
      <w:pPr>
        <w:pStyle w:val="ListParagraph"/>
        <w:spacing w:after="160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Ưu điểm</w:t>
      </w:r>
      <w:r w:rsidR="00F268D5" w:rsidRPr="00EC03A7">
        <w:rPr>
          <w:rFonts w:ascii="Times New Roman" w:hAnsi="Times New Roman"/>
          <w:b/>
          <w:sz w:val="24"/>
          <w:szCs w:val="24"/>
        </w:rPr>
        <w:t>:</w:t>
      </w:r>
    </w:p>
    <w:p w:rsidR="005A43C8" w:rsidRPr="005A43C8" w:rsidRDefault="005A43C8" w:rsidP="00DE0578">
      <w:pPr>
        <w:pStyle w:val="ListParagraph"/>
        <w:numPr>
          <w:ilvl w:val="0"/>
          <w:numId w:val="15"/>
        </w:numPr>
        <w:spacing w:after="160"/>
        <w:ind w:left="720" w:hanging="27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Học hỏi nắm bắt vấn đề rất nhanh</w:t>
      </w:r>
      <w:r w:rsidR="006016C4">
        <w:rPr>
          <w:rFonts w:ascii="Times New Roman" w:hAnsi="Times New Roman"/>
          <w:sz w:val="24"/>
          <w:szCs w:val="24"/>
        </w:rPr>
        <w:t>.</w:t>
      </w:r>
    </w:p>
    <w:p w:rsidR="005A43C8" w:rsidRPr="005A43C8" w:rsidRDefault="005A43C8" w:rsidP="00DE0578">
      <w:pPr>
        <w:pStyle w:val="ListParagraph"/>
        <w:numPr>
          <w:ilvl w:val="0"/>
          <w:numId w:val="15"/>
        </w:numPr>
        <w:spacing w:after="160"/>
        <w:ind w:left="720" w:hanging="27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Năng động sáng tạo và trung thực</w:t>
      </w:r>
      <w:r w:rsidR="006016C4">
        <w:rPr>
          <w:rFonts w:ascii="Times New Roman" w:hAnsi="Times New Roman"/>
          <w:sz w:val="24"/>
          <w:szCs w:val="24"/>
        </w:rPr>
        <w:t>.</w:t>
      </w:r>
    </w:p>
    <w:p w:rsidR="005A43C8" w:rsidRPr="005A43C8" w:rsidRDefault="005A43C8" w:rsidP="00DE0578">
      <w:pPr>
        <w:pStyle w:val="ListParagraph"/>
        <w:numPr>
          <w:ilvl w:val="0"/>
          <w:numId w:val="15"/>
        </w:numPr>
        <w:spacing w:after="160"/>
        <w:ind w:left="720" w:hanging="27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Biết lắng nghe, trợ giúp những người xung quanh, học hỏi từ những sai lầm.</w:t>
      </w:r>
    </w:p>
    <w:p w:rsidR="005A43C8" w:rsidRPr="00EC03A7" w:rsidRDefault="005A43C8" w:rsidP="00DE0578">
      <w:pPr>
        <w:pStyle w:val="ListParagraph"/>
        <w:numPr>
          <w:ilvl w:val="0"/>
          <w:numId w:val="15"/>
        </w:numPr>
        <w:spacing w:after="160"/>
        <w:ind w:left="720" w:hanging="27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Tự tin trong giao tiếp, có trách nhiệm với công việc</w:t>
      </w:r>
      <w:r w:rsidR="006016C4">
        <w:rPr>
          <w:rFonts w:ascii="Times New Roman" w:hAnsi="Times New Roman"/>
          <w:sz w:val="24"/>
          <w:szCs w:val="24"/>
        </w:rPr>
        <w:t>.</w:t>
      </w:r>
    </w:p>
    <w:p w:rsidR="0087262F" w:rsidRPr="00EC03A7" w:rsidRDefault="005A43C8" w:rsidP="00872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after="120"/>
        <w:rPr>
          <w:rFonts w:ascii="Times New Roman" w:hAnsi="Times New Roman"/>
          <w:b/>
          <w:w w:val="120"/>
          <w:sz w:val="32"/>
          <w:szCs w:val="32"/>
        </w:rPr>
      </w:pPr>
      <w:r>
        <w:rPr>
          <w:rFonts w:ascii="Times New Roman" w:hAnsi="Times New Roman"/>
          <w:b/>
          <w:w w:val="120"/>
          <w:sz w:val="32"/>
          <w:szCs w:val="32"/>
        </w:rPr>
        <w:t>Thông tin bổ sung</w:t>
      </w:r>
    </w:p>
    <w:p w:rsidR="00612824" w:rsidRPr="00EC03A7" w:rsidRDefault="005A43C8" w:rsidP="00612824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Thói quen</w:t>
      </w:r>
      <w:r w:rsidR="00612824" w:rsidRPr="00EC03A7">
        <w:rPr>
          <w:rFonts w:ascii="Times New Roman" w:hAnsi="Times New Roman"/>
          <w:b/>
          <w:bCs/>
          <w:sz w:val="24"/>
          <w:szCs w:val="24"/>
        </w:rPr>
        <w:t>:</w:t>
      </w:r>
    </w:p>
    <w:p w:rsidR="00612824" w:rsidRPr="00EC03A7" w:rsidRDefault="005A43C8" w:rsidP="00612824">
      <w:pPr>
        <w:numPr>
          <w:ilvl w:val="0"/>
          <w:numId w:val="22"/>
        </w:numPr>
        <w:spacing w:after="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Tìm hiểu công nghệ mới</w:t>
      </w:r>
      <w:r w:rsidR="006016C4">
        <w:rPr>
          <w:rFonts w:ascii="Times New Roman" w:hAnsi="Times New Roman"/>
          <w:bCs/>
          <w:sz w:val="24"/>
          <w:szCs w:val="24"/>
        </w:rPr>
        <w:t>.</w:t>
      </w:r>
    </w:p>
    <w:p w:rsidR="00612824" w:rsidRPr="00EC03A7" w:rsidRDefault="005A43C8" w:rsidP="00612824">
      <w:pPr>
        <w:numPr>
          <w:ilvl w:val="0"/>
          <w:numId w:val="22"/>
        </w:numPr>
        <w:spacing w:after="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>Đọc sách</w:t>
      </w:r>
      <w:r w:rsidR="006016C4">
        <w:rPr>
          <w:rFonts w:ascii="Times New Roman" w:hAnsi="Times New Roman"/>
          <w:bCs/>
          <w:sz w:val="24"/>
          <w:szCs w:val="24"/>
        </w:rPr>
        <w:t>.</w:t>
      </w:r>
    </w:p>
    <w:p w:rsidR="00184FAF" w:rsidRPr="00EC03A7" w:rsidRDefault="005B32FF" w:rsidP="00184FAF">
      <w:pPr>
        <w:numPr>
          <w:ilvl w:val="0"/>
          <w:numId w:val="22"/>
        </w:numPr>
        <w:spacing w:after="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Chơi Game đế chế</w:t>
      </w:r>
      <w:r w:rsidR="006F56EB">
        <w:rPr>
          <w:rFonts w:ascii="Times New Roman" w:hAnsi="Times New Roman"/>
          <w:bCs/>
          <w:sz w:val="24"/>
          <w:szCs w:val="24"/>
        </w:rPr>
        <w:t xml:space="preserve"> AOE</w:t>
      </w:r>
      <w:r>
        <w:rPr>
          <w:rFonts w:ascii="Times New Roman" w:hAnsi="Times New Roman"/>
          <w:bCs/>
          <w:sz w:val="24"/>
          <w:szCs w:val="24"/>
        </w:rPr>
        <w:t>, Cờ Tướng, Bóng Đá</w:t>
      </w:r>
      <w:r w:rsidR="006016C4">
        <w:rPr>
          <w:rFonts w:ascii="Times New Roman" w:hAnsi="Times New Roman"/>
          <w:bCs/>
          <w:sz w:val="24"/>
          <w:szCs w:val="24"/>
        </w:rPr>
        <w:t>.</w:t>
      </w:r>
    </w:p>
    <w:p w:rsidR="00184FAF" w:rsidRPr="00EC03A7" w:rsidRDefault="005A43C8" w:rsidP="00184FAF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Thành tích</w:t>
      </w:r>
      <w:r w:rsidR="00184FAF" w:rsidRPr="00EC03A7">
        <w:rPr>
          <w:rFonts w:ascii="Times New Roman" w:hAnsi="Times New Roman"/>
          <w:b/>
          <w:bCs/>
          <w:sz w:val="24"/>
          <w:szCs w:val="24"/>
        </w:rPr>
        <w:t>:</w:t>
      </w:r>
    </w:p>
    <w:p w:rsidR="00B87F01" w:rsidRPr="00B87F01" w:rsidRDefault="006F56EB" w:rsidP="00B87F01">
      <w:pPr>
        <w:numPr>
          <w:ilvl w:val="0"/>
          <w:numId w:val="22"/>
        </w:numPr>
        <w:spacing w:after="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Từng đoạt giải nhì môn toán cấp tỉnh</w:t>
      </w:r>
      <w:r w:rsidR="00E10585">
        <w:rPr>
          <w:rFonts w:ascii="Times New Roman" w:hAnsi="Times New Roman"/>
          <w:bCs/>
          <w:sz w:val="24"/>
          <w:szCs w:val="24"/>
        </w:rPr>
        <w:t>.</w:t>
      </w:r>
    </w:p>
    <w:p w:rsidR="0087262F" w:rsidRPr="00EC03A7" w:rsidRDefault="0087262F" w:rsidP="0087262F">
      <w:pPr>
        <w:pStyle w:val="ListParagraph"/>
        <w:spacing w:after="160"/>
        <w:ind w:left="0"/>
        <w:jc w:val="both"/>
        <w:rPr>
          <w:rFonts w:ascii="Times New Roman" w:hAnsi="Times New Roman"/>
          <w:b/>
          <w:sz w:val="22"/>
          <w:szCs w:val="21"/>
        </w:rPr>
      </w:pPr>
    </w:p>
    <w:p w:rsidR="00361955" w:rsidRPr="00EC03A7" w:rsidRDefault="00361955" w:rsidP="008913F2">
      <w:pPr>
        <w:spacing w:after="120"/>
        <w:ind w:firstLine="709"/>
        <w:rPr>
          <w:rFonts w:ascii="Times New Roman" w:hAnsi="Times New Roman"/>
          <w:bCs/>
          <w:color w:val="000000"/>
          <w:sz w:val="21"/>
          <w:szCs w:val="21"/>
          <w:shd w:val="clear" w:color="auto" w:fill="F2F2F2"/>
        </w:rPr>
      </w:pPr>
    </w:p>
    <w:p w:rsidR="00844F44" w:rsidRPr="00EC03A7" w:rsidRDefault="00844F44" w:rsidP="008913F2">
      <w:pPr>
        <w:spacing w:after="120"/>
        <w:ind w:firstLine="709"/>
        <w:rPr>
          <w:rFonts w:ascii="Times New Roman" w:hAnsi="Times New Roman"/>
          <w:sz w:val="21"/>
          <w:szCs w:val="21"/>
        </w:rPr>
      </w:pPr>
    </w:p>
    <w:sectPr w:rsidR="00844F44" w:rsidRPr="00EC03A7" w:rsidSect="00250299">
      <w:footerReference w:type="default" r:id="rId11"/>
      <w:pgSz w:w="11907" w:h="16839" w:code="9"/>
      <w:pgMar w:top="851" w:right="1041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B90" w:rsidRDefault="00242B90">
      <w:r>
        <w:separator/>
      </w:r>
    </w:p>
  </w:endnote>
  <w:endnote w:type="continuationSeparator" w:id="0">
    <w:p w:rsidR="00242B90" w:rsidRDefault="00242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Omega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AAD" w:rsidRDefault="00853A7B">
    <w:pPr>
      <w:pStyle w:val="Footer"/>
      <w:jc w:val="right"/>
    </w:pPr>
    <w:r>
      <w:fldChar w:fldCharType="begin"/>
    </w:r>
    <w:r w:rsidR="001E0AAD">
      <w:instrText xml:space="preserve"> PAGE   \* MERGEFORMAT </w:instrText>
    </w:r>
    <w:r>
      <w:fldChar w:fldCharType="separate"/>
    </w:r>
    <w:r w:rsidR="00AC22E0">
      <w:rPr>
        <w:noProof/>
      </w:rPr>
      <w:t>1</w:t>
    </w:r>
    <w:r>
      <w:rPr>
        <w:noProof/>
      </w:rPr>
      <w:fldChar w:fldCharType="end"/>
    </w:r>
  </w:p>
  <w:p w:rsidR="001E0AAD" w:rsidRDefault="001E0A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B90" w:rsidRDefault="00242B90">
      <w:r>
        <w:separator/>
      </w:r>
    </w:p>
  </w:footnote>
  <w:footnote w:type="continuationSeparator" w:id="0">
    <w:p w:rsidR="00242B90" w:rsidRDefault="00242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D09D8"/>
    <w:multiLevelType w:val="hybridMultilevel"/>
    <w:tmpl w:val="C9C8704E"/>
    <w:lvl w:ilvl="0" w:tplc="0409000D">
      <w:start w:val="1"/>
      <w:numFmt w:val="bullet"/>
      <w:lvlText w:val=""/>
      <w:lvlJc w:val="left"/>
      <w:pPr>
        <w:ind w:left="15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1">
    <w:nsid w:val="0781159F"/>
    <w:multiLevelType w:val="hybridMultilevel"/>
    <w:tmpl w:val="7DBE5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D61EA"/>
    <w:multiLevelType w:val="hybridMultilevel"/>
    <w:tmpl w:val="46F6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8B3647"/>
    <w:multiLevelType w:val="hybridMultilevel"/>
    <w:tmpl w:val="FED8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5B3E10"/>
    <w:multiLevelType w:val="hybridMultilevel"/>
    <w:tmpl w:val="622498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D87242"/>
    <w:multiLevelType w:val="hybridMultilevel"/>
    <w:tmpl w:val="C3C60096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E4A3672"/>
    <w:multiLevelType w:val="hybridMultilevel"/>
    <w:tmpl w:val="C5EA2054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E93267C"/>
    <w:multiLevelType w:val="hybridMultilevel"/>
    <w:tmpl w:val="44108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4970100"/>
    <w:multiLevelType w:val="hybridMultilevel"/>
    <w:tmpl w:val="5A9ED48E"/>
    <w:lvl w:ilvl="0" w:tplc="4C9C7900">
      <w:start w:val="12"/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25347C1C"/>
    <w:multiLevelType w:val="hybridMultilevel"/>
    <w:tmpl w:val="15A49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742531B"/>
    <w:multiLevelType w:val="hybridMultilevel"/>
    <w:tmpl w:val="FD3451CC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8310F45"/>
    <w:multiLevelType w:val="hybridMultilevel"/>
    <w:tmpl w:val="D8E2D95A"/>
    <w:lvl w:ilvl="0" w:tplc="119855DE">
      <w:start w:val="1"/>
      <w:numFmt w:val="bullet"/>
      <w:lvlText w:val=""/>
      <w:lvlJc w:val="left"/>
      <w:pPr>
        <w:ind w:left="22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12">
    <w:nsid w:val="2B451E5F"/>
    <w:multiLevelType w:val="hybridMultilevel"/>
    <w:tmpl w:val="9078B7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0A57E9"/>
    <w:multiLevelType w:val="hybridMultilevel"/>
    <w:tmpl w:val="8CCA9636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14">
    <w:nsid w:val="32367F93"/>
    <w:multiLevelType w:val="hybridMultilevel"/>
    <w:tmpl w:val="0AF47B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72E1811"/>
    <w:multiLevelType w:val="hybridMultilevel"/>
    <w:tmpl w:val="0AB05CF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E12829"/>
    <w:multiLevelType w:val="hybridMultilevel"/>
    <w:tmpl w:val="F02A2DF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DDB42F3"/>
    <w:multiLevelType w:val="hybridMultilevel"/>
    <w:tmpl w:val="3A10C2E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2B73954"/>
    <w:multiLevelType w:val="hybridMultilevel"/>
    <w:tmpl w:val="F81CF15C"/>
    <w:lvl w:ilvl="0" w:tplc="119855DE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4C8971C4"/>
    <w:multiLevelType w:val="hybridMultilevel"/>
    <w:tmpl w:val="6C0ED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823122"/>
    <w:multiLevelType w:val="hybridMultilevel"/>
    <w:tmpl w:val="54269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25446F"/>
    <w:multiLevelType w:val="hybridMultilevel"/>
    <w:tmpl w:val="4AB6B97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>
    <w:nsid w:val="54ED4B73"/>
    <w:multiLevelType w:val="hybridMultilevel"/>
    <w:tmpl w:val="86EEFF02"/>
    <w:lvl w:ilvl="0" w:tplc="119855DE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3">
    <w:nsid w:val="57BD2DA2"/>
    <w:multiLevelType w:val="hybridMultilevel"/>
    <w:tmpl w:val="CC4E5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224615"/>
    <w:multiLevelType w:val="hybridMultilevel"/>
    <w:tmpl w:val="A3043F58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5C531D44"/>
    <w:multiLevelType w:val="hybridMultilevel"/>
    <w:tmpl w:val="AA004D3A"/>
    <w:lvl w:ilvl="0" w:tplc="83CA714A">
      <w:start w:val="12"/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>
    <w:nsid w:val="5E58193B"/>
    <w:multiLevelType w:val="hybridMultilevel"/>
    <w:tmpl w:val="37F655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D26EE7"/>
    <w:multiLevelType w:val="hybridMultilevel"/>
    <w:tmpl w:val="B18A6D0A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6CD206B8"/>
    <w:multiLevelType w:val="hybridMultilevel"/>
    <w:tmpl w:val="D2CE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3D5ED5"/>
    <w:multiLevelType w:val="hybridMultilevel"/>
    <w:tmpl w:val="C112721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E894744"/>
    <w:multiLevelType w:val="hybridMultilevel"/>
    <w:tmpl w:val="96A8273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F236043"/>
    <w:multiLevelType w:val="hybridMultilevel"/>
    <w:tmpl w:val="716E15FC"/>
    <w:lvl w:ilvl="0" w:tplc="119855D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72445B8F"/>
    <w:multiLevelType w:val="hybridMultilevel"/>
    <w:tmpl w:val="EC62F5F8"/>
    <w:lvl w:ilvl="0" w:tplc="2C38D1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5732055"/>
    <w:multiLevelType w:val="hybridMultilevel"/>
    <w:tmpl w:val="78003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8A0697"/>
    <w:multiLevelType w:val="hybridMultilevel"/>
    <w:tmpl w:val="A41C3636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765E3BFB"/>
    <w:multiLevelType w:val="hybridMultilevel"/>
    <w:tmpl w:val="A04270C4"/>
    <w:lvl w:ilvl="0" w:tplc="119855D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93C4FF6"/>
    <w:multiLevelType w:val="hybridMultilevel"/>
    <w:tmpl w:val="C2026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F269A0"/>
    <w:multiLevelType w:val="hybridMultilevel"/>
    <w:tmpl w:val="CE1EE3C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BA5477A"/>
    <w:multiLevelType w:val="hybridMultilevel"/>
    <w:tmpl w:val="94AE3F1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>
    <w:nsid w:val="7BB40AAE"/>
    <w:multiLevelType w:val="hybridMultilevel"/>
    <w:tmpl w:val="BA361D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E674C2"/>
    <w:multiLevelType w:val="hybridMultilevel"/>
    <w:tmpl w:val="EB6873E2"/>
    <w:lvl w:ilvl="0" w:tplc="4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>
    <w:nsid w:val="7CF5048A"/>
    <w:multiLevelType w:val="hybridMultilevel"/>
    <w:tmpl w:val="979E374A"/>
    <w:lvl w:ilvl="0" w:tplc="0409000D">
      <w:start w:val="1"/>
      <w:numFmt w:val="bullet"/>
      <w:lvlText w:val=""/>
      <w:lvlJc w:val="left"/>
      <w:pPr>
        <w:ind w:left="15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42">
    <w:nsid w:val="7DD5358B"/>
    <w:multiLevelType w:val="hybridMultilevel"/>
    <w:tmpl w:val="8A5698EE"/>
    <w:lvl w:ilvl="0" w:tplc="87F8E082">
      <w:start w:val="12"/>
      <w:numFmt w:val="bullet"/>
      <w:lvlText w:val="-"/>
      <w:lvlJc w:val="left"/>
      <w:pPr>
        <w:ind w:left="690" w:hanging="360"/>
      </w:pPr>
      <w:rPr>
        <w:rFonts w:ascii="Arial" w:eastAsia="Times New Roma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8"/>
  </w:num>
  <w:num w:numId="3">
    <w:abstractNumId w:val="42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10"/>
  </w:num>
  <w:num w:numId="9">
    <w:abstractNumId w:val="6"/>
  </w:num>
  <w:num w:numId="10">
    <w:abstractNumId w:val="34"/>
  </w:num>
  <w:num w:numId="11">
    <w:abstractNumId w:val="27"/>
  </w:num>
  <w:num w:numId="12">
    <w:abstractNumId w:val="39"/>
  </w:num>
  <w:num w:numId="13">
    <w:abstractNumId w:val="40"/>
  </w:num>
  <w:num w:numId="14">
    <w:abstractNumId w:val="26"/>
  </w:num>
  <w:num w:numId="15">
    <w:abstractNumId w:val="32"/>
  </w:num>
  <w:num w:numId="16">
    <w:abstractNumId w:val="23"/>
  </w:num>
  <w:num w:numId="17">
    <w:abstractNumId w:val="9"/>
  </w:num>
  <w:num w:numId="18">
    <w:abstractNumId w:val="4"/>
  </w:num>
  <w:num w:numId="19">
    <w:abstractNumId w:val="3"/>
  </w:num>
  <w:num w:numId="20">
    <w:abstractNumId w:val="24"/>
  </w:num>
  <w:num w:numId="21">
    <w:abstractNumId w:val="15"/>
  </w:num>
  <w:num w:numId="22">
    <w:abstractNumId w:val="36"/>
  </w:num>
  <w:num w:numId="23">
    <w:abstractNumId w:val="28"/>
  </w:num>
  <w:num w:numId="24">
    <w:abstractNumId w:val="21"/>
  </w:num>
  <w:num w:numId="25">
    <w:abstractNumId w:val="19"/>
  </w:num>
  <w:num w:numId="26">
    <w:abstractNumId w:val="22"/>
  </w:num>
  <w:num w:numId="27">
    <w:abstractNumId w:val="13"/>
  </w:num>
  <w:num w:numId="28">
    <w:abstractNumId w:val="33"/>
  </w:num>
  <w:num w:numId="29">
    <w:abstractNumId w:val="41"/>
  </w:num>
  <w:num w:numId="30">
    <w:abstractNumId w:val="11"/>
  </w:num>
  <w:num w:numId="31">
    <w:abstractNumId w:val="14"/>
  </w:num>
  <w:num w:numId="32">
    <w:abstractNumId w:val="29"/>
  </w:num>
  <w:num w:numId="33">
    <w:abstractNumId w:val="30"/>
  </w:num>
  <w:num w:numId="34">
    <w:abstractNumId w:val="31"/>
  </w:num>
  <w:num w:numId="35">
    <w:abstractNumId w:val="20"/>
  </w:num>
  <w:num w:numId="36">
    <w:abstractNumId w:val="0"/>
  </w:num>
  <w:num w:numId="37">
    <w:abstractNumId w:val="37"/>
  </w:num>
  <w:num w:numId="38">
    <w:abstractNumId w:val="16"/>
  </w:num>
  <w:num w:numId="39">
    <w:abstractNumId w:val="35"/>
  </w:num>
  <w:num w:numId="40">
    <w:abstractNumId w:val="17"/>
  </w:num>
  <w:num w:numId="41">
    <w:abstractNumId w:val="12"/>
  </w:num>
  <w:num w:numId="42">
    <w:abstractNumId w:val="38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>
      <o:colormru v:ext="edit" colors="#1981f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36CFD"/>
    <w:rsid w:val="0000033F"/>
    <w:rsid w:val="00004E69"/>
    <w:rsid w:val="000058CD"/>
    <w:rsid w:val="00010F8C"/>
    <w:rsid w:val="00013340"/>
    <w:rsid w:val="000226B7"/>
    <w:rsid w:val="000226D8"/>
    <w:rsid w:val="00027D30"/>
    <w:rsid w:val="0007032B"/>
    <w:rsid w:val="00093E11"/>
    <w:rsid w:val="000A0680"/>
    <w:rsid w:val="000A0D3D"/>
    <w:rsid w:val="000A7EEB"/>
    <w:rsid w:val="000B2831"/>
    <w:rsid w:val="000B5FA2"/>
    <w:rsid w:val="000C2E84"/>
    <w:rsid w:val="000C60B4"/>
    <w:rsid w:val="000E7D34"/>
    <w:rsid w:val="000F447E"/>
    <w:rsid w:val="000F459A"/>
    <w:rsid w:val="000F64D2"/>
    <w:rsid w:val="00100DD8"/>
    <w:rsid w:val="00107783"/>
    <w:rsid w:val="00111D3B"/>
    <w:rsid w:val="00124F95"/>
    <w:rsid w:val="00125B22"/>
    <w:rsid w:val="0013024B"/>
    <w:rsid w:val="00131E61"/>
    <w:rsid w:val="00140513"/>
    <w:rsid w:val="00141858"/>
    <w:rsid w:val="00143CCB"/>
    <w:rsid w:val="001461FB"/>
    <w:rsid w:val="00147A95"/>
    <w:rsid w:val="00156789"/>
    <w:rsid w:val="00170CB4"/>
    <w:rsid w:val="001722A0"/>
    <w:rsid w:val="001763B5"/>
    <w:rsid w:val="00184E94"/>
    <w:rsid w:val="00184FAF"/>
    <w:rsid w:val="00185D9E"/>
    <w:rsid w:val="00186A27"/>
    <w:rsid w:val="001908D0"/>
    <w:rsid w:val="00191691"/>
    <w:rsid w:val="001B03EC"/>
    <w:rsid w:val="001B243C"/>
    <w:rsid w:val="001B6819"/>
    <w:rsid w:val="001B7506"/>
    <w:rsid w:val="001C1806"/>
    <w:rsid w:val="001E0AAD"/>
    <w:rsid w:val="001E2781"/>
    <w:rsid w:val="001E607F"/>
    <w:rsid w:val="001F0C47"/>
    <w:rsid w:val="001F1F3E"/>
    <w:rsid w:val="001F2338"/>
    <w:rsid w:val="00205746"/>
    <w:rsid w:val="002331A4"/>
    <w:rsid w:val="00233AB0"/>
    <w:rsid w:val="00235CE4"/>
    <w:rsid w:val="00242B90"/>
    <w:rsid w:val="00246BD1"/>
    <w:rsid w:val="00250267"/>
    <w:rsid w:val="00250299"/>
    <w:rsid w:val="002529C8"/>
    <w:rsid w:val="00253845"/>
    <w:rsid w:val="00264B73"/>
    <w:rsid w:val="00271EEB"/>
    <w:rsid w:val="00275510"/>
    <w:rsid w:val="0027770C"/>
    <w:rsid w:val="00284100"/>
    <w:rsid w:val="002A26F9"/>
    <w:rsid w:val="002A2A04"/>
    <w:rsid w:val="002B7E3E"/>
    <w:rsid w:val="002D059F"/>
    <w:rsid w:val="00302AE4"/>
    <w:rsid w:val="003113A9"/>
    <w:rsid w:val="0031258A"/>
    <w:rsid w:val="0031530A"/>
    <w:rsid w:val="003234DD"/>
    <w:rsid w:val="00323EFB"/>
    <w:rsid w:val="00327386"/>
    <w:rsid w:val="0033662F"/>
    <w:rsid w:val="00336CFD"/>
    <w:rsid w:val="00340444"/>
    <w:rsid w:val="00346C9B"/>
    <w:rsid w:val="00355E6D"/>
    <w:rsid w:val="00361955"/>
    <w:rsid w:val="00370FD5"/>
    <w:rsid w:val="00383468"/>
    <w:rsid w:val="00396B4B"/>
    <w:rsid w:val="003A5041"/>
    <w:rsid w:val="003A787A"/>
    <w:rsid w:val="003B01F5"/>
    <w:rsid w:val="003B24CD"/>
    <w:rsid w:val="003B30BF"/>
    <w:rsid w:val="003C6A57"/>
    <w:rsid w:val="003D3A0E"/>
    <w:rsid w:val="003E0627"/>
    <w:rsid w:val="003F7B41"/>
    <w:rsid w:val="0040605D"/>
    <w:rsid w:val="00411CCF"/>
    <w:rsid w:val="00416AF6"/>
    <w:rsid w:val="004174DA"/>
    <w:rsid w:val="00423D98"/>
    <w:rsid w:val="004275D9"/>
    <w:rsid w:val="00430FF4"/>
    <w:rsid w:val="00435C06"/>
    <w:rsid w:val="00440BB9"/>
    <w:rsid w:val="00445786"/>
    <w:rsid w:val="00471BFF"/>
    <w:rsid w:val="004840A4"/>
    <w:rsid w:val="004853FF"/>
    <w:rsid w:val="0048681F"/>
    <w:rsid w:val="0049235C"/>
    <w:rsid w:val="0049413C"/>
    <w:rsid w:val="00494556"/>
    <w:rsid w:val="004B5831"/>
    <w:rsid w:val="004C6CD7"/>
    <w:rsid w:val="004D0132"/>
    <w:rsid w:val="004D1744"/>
    <w:rsid w:val="004E1A4B"/>
    <w:rsid w:val="00502DC0"/>
    <w:rsid w:val="00513F4E"/>
    <w:rsid w:val="00521DC9"/>
    <w:rsid w:val="0053715F"/>
    <w:rsid w:val="005411CC"/>
    <w:rsid w:val="00545DA6"/>
    <w:rsid w:val="005659A2"/>
    <w:rsid w:val="005869BF"/>
    <w:rsid w:val="005A3D43"/>
    <w:rsid w:val="005A43C8"/>
    <w:rsid w:val="005A69D4"/>
    <w:rsid w:val="005B1312"/>
    <w:rsid w:val="005B32FF"/>
    <w:rsid w:val="005B5415"/>
    <w:rsid w:val="005C3AFB"/>
    <w:rsid w:val="005D2CFA"/>
    <w:rsid w:val="005E2587"/>
    <w:rsid w:val="005E4A9C"/>
    <w:rsid w:val="005F0096"/>
    <w:rsid w:val="005F728F"/>
    <w:rsid w:val="006016C4"/>
    <w:rsid w:val="00603B60"/>
    <w:rsid w:val="00612824"/>
    <w:rsid w:val="0061517B"/>
    <w:rsid w:val="006257BB"/>
    <w:rsid w:val="0063779F"/>
    <w:rsid w:val="00644F1C"/>
    <w:rsid w:val="00653C96"/>
    <w:rsid w:val="00661CC4"/>
    <w:rsid w:val="0066496B"/>
    <w:rsid w:val="00664E92"/>
    <w:rsid w:val="00677FF7"/>
    <w:rsid w:val="006A3159"/>
    <w:rsid w:val="006B000E"/>
    <w:rsid w:val="006D3FC1"/>
    <w:rsid w:val="006E1EAD"/>
    <w:rsid w:val="006F177C"/>
    <w:rsid w:val="006F56EB"/>
    <w:rsid w:val="006F6EEB"/>
    <w:rsid w:val="00713478"/>
    <w:rsid w:val="00735D8E"/>
    <w:rsid w:val="00741EC3"/>
    <w:rsid w:val="00757BFB"/>
    <w:rsid w:val="00760BBF"/>
    <w:rsid w:val="00772F0E"/>
    <w:rsid w:val="0077576E"/>
    <w:rsid w:val="007844EA"/>
    <w:rsid w:val="007A1425"/>
    <w:rsid w:val="007B2B0F"/>
    <w:rsid w:val="007B40D3"/>
    <w:rsid w:val="007B68B3"/>
    <w:rsid w:val="007C09DF"/>
    <w:rsid w:val="007E11B3"/>
    <w:rsid w:val="008023D4"/>
    <w:rsid w:val="008025EF"/>
    <w:rsid w:val="00812D61"/>
    <w:rsid w:val="0083191F"/>
    <w:rsid w:val="00844F44"/>
    <w:rsid w:val="00846679"/>
    <w:rsid w:val="00850960"/>
    <w:rsid w:val="00853A7B"/>
    <w:rsid w:val="0087262F"/>
    <w:rsid w:val="00876E1F"/>
    <w:rsid w:val="00880813"/>
    <w:rsid w:val="0088528F"/>
    <w:rsid w:val="00886FA6"/>
    <w:rsid w:val="008871EB"/>
    <w:rsid w:val="00887BD9"/>
    <w:rsid w:val="008913F2"/>
    <w:rsid w:val="008A2AC8"/>
    <w:rsid w:val="008A6B74"/>
    <w:rsid w:val="008B7773"/>
    <w:rsid w:val="008F2F61"/>
    <w:rsid w:val="008F531B"/>
    <w:rsid w:val="00916203"/>
    <w:rsid w:val="009239F8"/>
    <w:rsid w:val="009329EC"/>
    <w:rsid w:val="00952436"/>
    <w:rsid w:val="00960DF4"/>
    <w:rsid w:val="00965B89"/>
    <w:rsid w:val="00972EB7"/>
    <w:rsid w:val="00984128"/>
    <w:rsid w:val="00990E54"/>
    <w:rsid w:val="00991F33"/>
    <w:rsid w:val="00993ABB"/>
    <w:rsid w:val="00994876"/>
    <w:rsid w:val="009952D7"/>
    <w:rsid w:val="009A03C3"/>
    <w:rsid w:val="009A03C8"/>
    <w:rsid w:val="009A20BC"/>
    <w:rsid w:val="009A2769"/>
    <w:rsid w:val="009B66F6"/>
    <w:rsid w:val="009C271E"/>
    <w:rsid w:val="009D6EB0"/>
    <w:rsid w:val="009E00E6"/>
    <w:rsid w:val="009E6FBE"/>
    <w:rsid w:val="00A03BC0"/>
    <w:rsid w:val="00A0415E"/>
    <w:rsid w:val="00A054FB"/>
    <w:rsid w:val="00A13303"/>
    <w:rsid w:val="00A23829"/>
    <w:rsid w:val="00A24466"/>
    <w:rsid w:val="00A24E0C"/>
    <w:rsid w:val="00A256E2"/>
    <w:rsid w:val="00A31F5C"/>
    <w:rsid w:val="00A36221"/>
    <w:rsid w:val="00A41BF6"/>
    <w:rsid w:val="00A46116"/>
    <w:rsid w:val="00A53306"/>
    <w:rsid w:val="00A65B10"/>
    <w:rsid w:val="00A661D0"/>
    <w:rsid w:val="00A668DD"/>
    <w:rsid w:val="00A66980"/>
    <w:rsid w:val="00A71DAB"/>
    <w:rsid w:val="00A812EB"/>
    <w:rsid w:val="00A82404"/>
    <w:rsid w:val="00A85BE1"/>
    <w:rsid w:val="00A93BF8"/>
    <w:rsid w:val="00AA016E"/>
    <w:rsid w:val="00AA3D30"/>
    <w:rsid w:val="00AC063E"/>
    <w:rsid w:val="00AC0B89"/>
    <w:rsid w:val="00AC22E0"/>
    <w:rsid w:val="00AD3723"/>
    <w:rsid w:val="00AE4B36"/>
    <w:rsid w:val="00AE7DCE"/>
    <w:rsid w:val="00B14BCB"/>
    <w:rsid w:val="00B15E8D"/>
    <w:rsid w:val="00B244E3"/>
    <w:rsid w:val="00B26D8E"/>
    <w:rsid w:val="00B36138"/>
    <w:rsid w:val="00B4741A"/>
    <w:rsid w:val="00B50510"/>
    <w:rsid w:val="00B50904"/>
    <w:rsid w:val="00B55751"/>
    <w:rsid w:val="00B80FEC"/>
    <w:rsid w:val="00B85112"/>
    <w:rsid w:val="00B87F01"/>
    <w:rsid w:val="00B913A9"/>
    <w:rsid w:val="00B950DE"/>
    <w:rsid w:val="00B959A6"/>
    <w:rsid w:val="00BA3240"/>
    <w:rsid w:val="00BA5FDD"/>
    <w:rsid w:val="00BC40B0"/>
    <w:rsid w:val="00BD01D5"/>
    <w:rsid w:val="00BD2A3A"/>
    <w:rsid w:val="00BD5377"/>
    <w:rsid w:val="00BF3278"/>
    <w:rsid w:val="00BF5D49"/>
    <w:rsid w:val="00BF65F6"/>
    <w:rsid w:val="00BF7419"/>
    <w:rsid w:val="00C00FD2"/>
    <w:rsid w:val="00C07CA9"/>
    <w:rsid w:val="00C15CF9"/>
    <w:rsid w:val="00C37656"/>
    <w:rsid w:val="00C42E53"/>
    <w:rsid w:val="00C57495"/>
    <w:rsid w:val="00C62506"/>
    <w:rsid w:val="00C62549"/>
    <w:rsid w:val="00C63E57"/>
    <w:rsid w:val="00C67F54"/>
    <w:rsid w:val="00C70A0D"/>
    <w:rsid w:val="00C754BF"/>
    <w:rsid w:val="00C83766"/>
    <w:rsid w:val="00C92D49"/>
    <w:rsid w:val="00CA505E"/>
    <w:rsid w:val="00CA5165"/>
    <w:rsid w:val="00CB63E5"/>
    <w:rsid w:val="00CC049F"/>
    <w:rsid w:val="00CD096E"/>
    <w:rsid w:val="00CD1626"/>
    <w:rsid w:val="00CE7933"/>
    <w:rsid w:val="00CF02ED"/>
    <w:rsid w:val="00CF289D"/>
    <w:rsid w:val="00CF6DFC"/>
    <w:rsid w:val="00D10337"/>
    <w:rsid w:val="00D14F12"/>
    <w:rsid w:val="00D17D16"/>
    <w:rsid w:val="00D305B9"/>
    <w:rsid w:val="00D343B7"/>
    <w:rsid w:val="00D35721"/>
    <w:rsid w:val="00D5402E"/>
    <w:rsid w:val="00D56D9C"/>
    <w:rsid w:val="00D611D1"/>
    <w:rsid w:val="00D6358F"/>
    <w:rsid w:val="00D74F4F"/>
    <w:rsid w:val="00D770FB"/>
    <w:rsid w:val="00D8160D"/>
    <w:rsid w:val="00D83B85"/>
    <w:rsid w:val="00D866F4"/>
    <w:rsid w:val="00D9206F"/>
    <w:rsid w:val="00DA76BA"/>
    <w:rsid w:val="00DB47F3"/>
    <w:rsid w:val="00DC4033"/>
    <w:rsid w:val="00DD3A34"/>
    <w:rsid w:val="00DD65CE"/>
    <w:rsid w:val="00DE0578"/>
    <w:rsid w:val="00DE4389"/>
    <w:rsid w:val="00DF4C3D"/>
    <w:rsid w:val="00DF5CCB"/>
    <w:rsid w:val="00E07932"/>
    <w:rsid w:val="00E10585"/>
    <w:rsid w:val="00E1360A"/>
    <w:rsid w:val="00E17016"/>
    <w:rsid w:val="00E269B3"/>
    <w:rsid w:val="00E55982"/>
    <w:rsid w:val="00E559E3"/>
    <w:rsid w:val="00E8682B"/>
    <w:rsid w:val="00E86BF5"/>
    <w:rsid w:val="00E90043"/>
    <w:rsid w:val="00E929A7"/>
    <w:rsid w:val="00E94F74"/>
    <w:rsid w:val="00EA2E7B"/>
    <w:rsid w:val="00EB484A"/>
    <w:rsid w:val="00EC03A7"/>
    <w:rsid w:val="00EC5CE9"/>
    <w:rsid w:val="00ED51D8"/>
    <w:rsid w:val="00EE5225"/>
    <w:rsid w:val="00EE6B8E"/>
    <w:rsid w:val="00EF101B"/>
    <w:rsid w:val="00F005C0"/>
    <w:rsid w:val="00F11852"/>
    <w:rsid w:val="00F14674"/>
    <w:rsid w:val="00F253D2"/>
    <w:rsid w:val="00F268D5"/>
    <w:rsid w:val="00F31D23"/>
    <w:rsid w:val="00F35754"/>
    <w:rsid w:val="00F42DE9"/>
    <w:rsid w:val="00F56A9C"/>
    <w:rsid w:val="00F64AE6"/>
    <w:rsid w:val="00F82B86"/>
    <w:rsid w:val="00F86FF4"/>
    <w:rsid w:val="00F97192"/>
    <w:rsid w:val="00FA4819"/>
    <w:rsid w:val="00FB43DD"/>
    <w:rsid w:val="00FE0DA8"/>
    <w:rsid w:val="00FE27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1981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9EC"/>
    <w:pPr>
      <w:overflowPunct w:val="0"/>
      <w:autoSpaceDE w:val="0"/>
      <w:autoSpaceDN w:val="0"/>
      <w:adjustRightInd w:val="0"/>
      <w:textAlignment w:val="baseline"/>
    </w:pPr>
    <w:rPr>
      <w:rFonts w:ascii="CG Omega" w:hAnsi="CG Ome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027D30"/>
    <w:rPr>
      <w:b/>
    </w:rPr>
  </w:style>
  <w:style w:type="paragraph" w:styleId="Header">
    <w:name w:val="header"/>
    <w:basedOn w:val="Normal"/>
    <w:rsid w:val="00027D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27D30"/>
    <w:pPr>
      <w:tabs>
        <w:tab w:val="center" w:pos="4320"/>
        <w:tab w:val="right" w:pos="8640"/>
      </w:tabs>
    </w:pPr>
  </w:style>
  <w:style w:type="character" w:customStyle="1" w:styleId="fwb">
    <w:name w:val="fwb"/>
    <w:basedOn w:val="DefaultParagraphFont"/>
    <w:rsid w:val="009A03C8"/>
  </w:style>
  <w:style w:type="paragraph" w:styleId="ListParagraph">
    <w:name w:val="List Paragraph"/>
    <w:basedOn w:val="Normal"/>
    <w:uiPriority w:val="34"/>
    <w:qFormat/>
    <w:rsid w:val="00A24E0C"/>
    <w:pPr>
      <w:ind w:left="720"/>
      <w:contextualSpacing/>
    </w:pPr>
  </w:style>
  <w:style w:type="character" w:styleId="Hyperlink">
    <w:name w:val="Hyperlink"/>
    <w:uiPriority w:val="99"/>
    <w:unhideWhenUsed/>
    <w:rsid w:val="00741E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7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D37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09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uiPriority w:val="99"/>
    <w:rsid w:val="001E0AAD"/>
    <w:rPr>
      <w:rFonts w:ascii="CG Omega" w:hAnsi="CG Omeg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truongvantung.hust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S03000216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ECDFA8-EB79-4A12-BFB7-71FE8ADD0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TS030002160</Template>
  <TotalTime>850</TotalTime>
  <Pages>3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 Le Dung</vt:lpstr>
    </vt:vector>
  </TitlesOfParts>
  <Company>Hewlett-Packard</Company>
  <LinksUpToDate>false</LinksUpToDate>
  <CharactersWithSpaces>3393</CharactersWithSpaces>
  <SharedDoc>false</SharedDoc>
  <HLinks>
    <vt:vector size="6" baseType="variant">
      <vt:variant>
        <vt:i4>6357011</vt:i4>
      </vt:variant>
      <vt:variant>
        <vt:i4>0</vt:i4>
      </vt:variant>
      <vt:variant>
        <vt:i4>0</vt:i4>
      </vt:variant>
      <vt:variant>
        <vt:i4>5</vt:i4>
      </vt:variant>
      <vt:variant>
        <vt:lpwstr>mailto:loan.phamnguyen@mail.hut.edu.vn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 Le Dung</dc:title>
  <dc:creator>user</dc:creator>
  <cp:lastModifiedBy>KDPBKHN</cp:lastModifiedBy>
  <cp:revision>78</cp:revision>
  <cp:lastPrinted>2015-07-21T03:53:00Z</cp:lastPrinted>
  <dcterms:created xsi:type="dcterms:W3CDTF">2013-04-15T15:44:00Z</dcterms:created>
  <dcterms:modified xsi:type="dcterms:W3CDTF">2015-07-21T03:54:00Z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TC300021609990</vt:lpwstr>
  </property>
</Properties>
</file>